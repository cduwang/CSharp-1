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72" w:rsidRDefault="00004A0F">
      <w:pPr>
        <w:pStyle w:val="a9"/>
        <w:rPr>
          <w:rStyle w:val="ae"/>
        </w:rPr>
      </w:pPr>
      <w:r>
        <w:rPr>
          <w:rStyle w:val="ae"/>
          <w:rFonts w:hint="eastAsia"/>
        </w:rPr>
        <w:t>评分程序</w:t>
      </w:r>
    </w:p>
    <w:p w:rsidR="00541E72" w:rsidRDefault="00004A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技术要求</w:t>
      </w:r>
    </w:p>
    <w:p w:rsidR="00541E72" w:rsidRDefault="00004A0F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技术平台</w:t>
      </w:r>
    </w:p>
    <w:p w:rsidR="00541E72" w:rsidRDefault="00004A0F">
      <w:r>
        <w:rPr>
          <w:rFonts w:hint="eastAsia"/>
        </w:rPr>
        <w:t>基于</w:t>
      </w:r>
      <w:r>
        <w:rPr>
          <w:rFonts w:hint="eastAsia"/>
        </w:rPr>
        <w:t xml:space="preserve">.net framework 4.5 </w:t>
      </w:r>
      <w:r>
        <w:rPr>
          <w:rFonts w:hint="eastAsia"/>
        </w:rPr>
        <w:t>实现</w:t>
      </w:r>
    </w:p>
    <w:p w:rsidR="00541E72" w:rsidRDefault="00004A0F"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语言和</w:t>
      </w:r>
      <w:r>
        <w:rPr>
          <w:rFonts w:hint="eastAsia"/>
        </w:rPr>
        <w:t>Visual Studio 2017</w:t>
      </w:r>
      <w:r>
        <w:rPr>
          <w:rFonts w:hint="eastAsia"/>
        </w:rPr>
        <w:t>进行开发</w:t>
      </w:r>
    </w:p>
    <w:p w:rsidR="00541E72" w:rsidRDefault="00541E72"/>
    <w:p w:rsidR="00541E72" w:rsidRDefault="00004A0F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客户端要求</w:t>
      </w:r>
    </w:p>
    <w:p w:rsidR="00541E72" w:rsidRDefault="00004A0F">
      <w:r>
        <w:rPr>
          <w:rFonts w:hint="eastAsia"/>
        </w:rPr>
        <w:t>安装</w:t>
      </w:r>
      <w:r>
        <w:t>Windows 7</w:t>
      </w:r>
      <w:r>
        <w:rPr>
          <w:rFonts w:hint="eastAsia"/>
        </w:rPr>
        <w:t>及以上操作系统</w:t>
      </w:r>
    </w:p>
    <w:p w:rsidR="00541E72" w:rsidRDefault="00004A0F">
      <w:r>
        <w:rPr>
          <w:rFonts w:hint="eastAsia"/>
        </w:rPr>
        <w:t>安装</w:t>
      </w:r>
      <w:r>
        <w:rPr>
          <w:rFonts w:hint="eastAsia"/>
        </w:rPr>
        <w:t>Windows Office 20</w:t>
      </w:r>
      <w:r>
        <w:t>0</w:t>
      </w:r>
      <w:r>
        <w:rPr>
          <w:rFonts w:hint="eastAsia"/>
        </w:rPr>
        <w:t xml:space="preserve">3 </w:t>
      </w:r>
      <w:r>
        <w:rPr>
          <w:rFonts w:hint="eastAsia"/>
        </w:rPr>
        <w:t>及以上版本</w:t>
      </w:r>
    </w:p>
    <w:p w:rsidR="00541E72" w:rsidRDefault="00004A0F">
      <w:r>
        <w:rPr>
          <w:rFonts w:hint="eastAsia"/>
        </w:rPr>
        <w:t>安装</w:t>
      </w:r>
      <w:r>
        <w:rPr>
          <w:rFonts w:hint="eastAsia"/>
        </w:rPr>
        <w:t>Adobe Photoshop CS</w:t>
      </w:r>
      <w:r>
        <w:t xml:space="preserve">3 </w:t>
      </w:r>
      <w:r>
        <w:t>及以上版本</w:t>
      </w:r>
    </w:p>
    <w:p w:rsidR="00541E72" w:rsidRDefault="00004A0F">
      <w:r>
        <w:t>安装</w:t>
      </w:r>
      <w:r>
        <w:rPr>
          <w:rFonts w:hint="eastAsia"/>
        </w:rPr>
        <w:t>.</w:t>
      </w:r>
      <w:r>
        <w:t>net framework 4.5</w:t>
      </w:r>
    </w:p>
    <w:p w:rsidR="00541E72" w:rsidRDefault="00004A0F">
      <w:pPr>
        <w:pStyle w:val="2"/>
      </w:pPr>
      <w:r>
        <w:rPr>
          <w:rFonts w:hint="eastAsia"/>
        </w:rPr>
        <w:t>1</w:t>
      </w:r>
      <w:r>
        <w:t xml:space="preserve">.3 </w:t>
      </w:r>
      <w:r>
        <w:t>代码要求</w:t>
      </w:r>
    </w:p>
    <w:p w:rsidR="00541E72" w:rsidRDefault="00004A0F">
      <w:r>
        <w:t>命名规范</w:t>
      </w:r>
      <w:r>
        <w:rPr>
          <w:rFonts w:hint="eastAsia"/>
        </w:rPr>
        <w:t>，使用面向对象编程，面向接口编程。</w:t>
      </w:r>
    </w:p>
    <w:p w:rsidR="00541E72" w:rsidRDefault="00004A0F">
      <w:r>
        <w:t>建立单元测试项目</w:t>
      </w:r>
      <w:r>
        <w:rPr>
          <w:rFonts w:hint="eastAsia"/>
        </w:rPr>
        <w:t>，保证关键点被单元测试覆盖。</w:t>
      </w:r>
    </w:p>
    <w:p w:rsidR="00541E72" w:rsidRDefault="00541E72"/>
    <w:p w:rsidR="00541E72" w:rsidRDefault="00004A0F">
      <w:pPr>
        <w:widowControl/>
        <w:jc w:val="left"/>
        <w:rPr>
          <w:b/>
          <w:kern w:val="44"/>
          <w:sz w:val="32"/>
        </w:rPr>
      </w:pPr>
      <w:r>
        <w:br w:type="page"/>
      </w:r>
    </w:p>
    <w:p w:rsidR="00541E72" w:rsidRDefault="00004A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程序流程</w:t>
      </w:r>
    </w:p>
    <w:p w:rsidR="00541E72" w:rsidRDefault="00004A0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文档解析</w:t>
      </w:r>
    </w:p>
    <w:p w:rsidR="00541E72" w:rsidRDefault="00004A0F">
      <w:r>
        <w:rPr>
          <w:rFonts w:hint="eastAsia"/>
        </w:rPr>
        <w:t>文档解析：解析指定文档并生成</w:t>
      </w:r>
      <w:r>
        <w:rPr>
          <w:rFonts w:hint="eastAsia"/>
        </w:rPr>
        <w:t>Json</w:t>
      </w:r>
      <w:r>
        <w:rPr>
          <w:rFonts w:hint="eastAsia"/>
        </w:rPr>
        <w:t>格式的结构文件。</w:t>
      </w:r>
    </w:p>
    <w:p w:rsidR="00541E72" w:rsidRDefault="00004A0F">
      <w:r>
        <w:rPr>
          <w:rFonts w:hint="eastAsia"/>
        </w:rPr>
        <w:t>程序输入：待解析文件（</w:t>
      </w:r>
      <w:r>
        <w:t>Word, Excel, PowerPoint, Photoshop</w:t>
      </w:r>
      <w:r>
        <w:rPr>
          <w:rFonts w:hint="eastAsia"/>
        </w:rPr>
        <w:t>）</w:t>
      </w:r>
      <w:r w:rsidR="00D37EBF" w:rsidRPr="00D37EBF">
        <w:rPr>
          <w:rFonts w:hint="eastAsia"/>
          <w:highlight w:val="yellow"/>
        </w:rPr>
        <w:t>（是指原始试题）</w:t>
      </w:r>
      <w:r>
        <w:rPr>
          <w:rFonts w:hint="eastAsia"/>
        </w:rPr>
        <w:t>以及附件（不限格式）</w:t>
      </w:r>
    </w:p>
    <w:p w:rsidR="00D8542A" w:rsidRPr="00D8542A" w:rsidRDefault="00D8542A" w:rsidP="00D37EBF">
      <w:pPr>
        <w:widowControl/>
        <w:ind w:leftChars="270" w:left="567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44BF1A4" wp14:editId="317AB24B">
            <wp:extent cx="4600000" cy="1333333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2A" w:rsidRDefault="00D8542A"/>
    <w:p w:rsidR="00541E72" w:rsidRDefault="00004A0F">
      <w:r>
        <w:t>程序输出</w:t>
      </w:r>
      <w:r>
        <w:rPr>
          <w:rFonts w:hint="eastAsia"/>
        </w:rPr>
        <w:t>：</w:t>
      </w:r>
      <w:r>
        <w:t>Json</w:t>
      </w:r>
      <w:r>
        <w:t>格式的文档结构文件</w:t>
      </w:r>
      <w:r>
        <w:rPr>
          <w:rFonts w:hint="eastAsia"/>
        </w:rPr>
        <w:t>（以下称</w:t>
      </w:r>
      <w:r>
        <w:rPr>
          <w:rFonts w:hint="eastAsia"/>
        </w:rPr>
        <w:t xml:space="preserve"> </w:t>
      </w:r>
      <w:r>
        <w:rPr>
          <w:rFonts w:hint="eastAsia"/>
        </w:rPr>
        <w:t>结构文件或）</w:t>
      </w:r>
    </w:p>
    <w:p w:rsidR="00541E72" w:rsidRDefault="00541E72"/>
    <w:p w:rsidR="00541E72" w:rsidRDefault="00004A0F">
      <w:r>
        <w:rPr>
          <w:rStyle w:val="ab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支持的格式有</w:t>
      </w:r>
      <w:r>
        <w:t>.doc, .docx. .xls, .xlsx. .ppt, .pptx, .psd</w:t>
      </w:r>
    </w:p>
    <w:p w:rsidR="00541E72" w:rsidRDefault="00541E72"/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2419350" cy="3762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541E72"/>
    <w:p w:rsidR="00541E72" w:rsidRDefault="00541E72"/>
    <w:p w:rsidR="00541E72" w:rsidRDefault="00004A0F">
      <w:pPr>
        <w:widowControl/>
        <w:jc w:val="left"/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文档检测</w:t>
      </w:r>
    </w:p>
    <w:p w:rsidR="00541E72" w:rsidRDefault="00004A0F">
      <w:r>
        <w:t>文档检测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2</w:t>
      </w:r>
      <w:r>
        <w:t>.1</w:t>
      </w:r>
      <w:r>
        <w:t>中生成的结构文件对</w:t>
      </w:r>
      <w:r>
        <w:rPr>
          <w:rFonts w:hint="eastAsia"/>
        </w:rPr>
        <w:t>2</w:t>
      </w:r>
      <w:r>
        <w:rPr>
          <w:rFonts w:hint="eastAsia"/>
        </w:rPr>
        <w:t>个结构文件进行对比</w:t>
      </w:r>
    </w:p>
    <w:p w:rsidR="00541E72" w:rsidRDefault="00004A0F">
      <w:r>
        <w:t>程序输入</w:t>
      </w:r>
      <w:r>
        <w:rPr>
          <w:rFonts w:hint="eastAsia"/>
        </w:rPr>
        <w:t>：两个结构文件与相关附件（不限格式）</w:t>
      </w:r>
    </w:p>
    <w:p w:rsidR="00D8542A" w:rsidRPr="00D8542A" w:rsidRDefault="00D8542A" w:rsidP="00D8542A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D8542A">
        <w:rPr>
          <w:rFonts w:ascii="宋体" w:eastAsia="宋体" w:hAnsi="宋体" w:cs="宋体"/>
          <w:kern w:val="0"/>
          <w:sz w:val="24"/>
          <w:highlight w:val="yellow"/>
        </w:rPr>
        <w:t>结构1是</w:t>
      </w:r>
      <w:r w:rsidR="00D37EBF" w:rsidRPr="00D37EBF">
        <w:rPr>
          <w:rFonts w:ascii="宋体" w:eastAsia="宋体" w:hAnsi="宋体" w:cs="宋体" w:hint="eastAsia"/>
          <w:kern w:val="0"/>
          <w:sz w:val="24"/>
          <w:highlight w:val="yellow"/>
        </w:rPr>
        <w:t>原始</w:t>
      </w:r>
      <w:r w:rsidRPr="00D8542A">
        <w:rPr>
          <w:rFonts w:ascii="宋体" w:eastAsia="宋体" w:hAnsi="宋体" w:cs="宋体"/>
          <w:kern w:val="0"/>
          <w:sz w:val="24"/>
          <w:highlight w:val="yellow"/>
        </w:rPr>
        <w:t>试题</w:t>
      </w:r>
      <w:r w:rsidRPr="00D37EBF">
        <w:rPr>
          <w:rFonts w:ascii="宋体" w:eastAsia="宋体" w:hAnsi="宋体" w:cs="宋体" w:hint="eastAsia"/>
          <w:kern w:val="0"/>
          <w:sz w:val="24"/>
          <w:highlight w:val="yellow"/>
        </w:rPr>
        <w:t>,由2</w:t>
      </w:r>
      <w:r w:rsidRPr="00D37EBF">
        <w:rPr>
          <w:rFonts w:ascii="宋体" w:eastAsia="宋体" w:hAnsi="宋体" w:cs="宋体"/>
          <w:kern w:val="0"/>
          <w:sz w:val="24"/>
          <w:highlight w:val="yellow"/>
        </w:rPr>
        <w:t>.1</w:t>
      </w:r>
      <w:r w:rsidRPr="00D37EBF">
        <w:rPr>
          <w:rFonts w:ascii="宋体" w:eastAsia="宋体" w:hAnsi="宋体" w:cs="宋体" w:hint="eastAsia"/>
          <w:kern w:val="0"/>
          <w:sz w:val="24"/>
          <w:highlight w:val="yellow"/>
        </w:rPr>
        <w:t>生成</w:t>
      </w:r>
      <w:r w:rsidRPr="00D8542A">
        <w:rPr>
          <w:rFonts w:ascii="宋体" w:eastAsia="宋体" w:hAnsi="宋体" w:cs="宋体"/>
          <w:kern w:val="0"/>
          <w:sz w:val="24"/>
          <w:highlight w:val="yellow"/>
        </w:rPr>
        <w:br/>
        <w:t>结构2是</w:t>
      </w:r>
      <w:r w:rsidR="00D37EBF" w:rsidRPr="00D37EBF">
        <w:rPr>
          <w:rFonts w:ascii="宋体" w:eastAsia="宋体" w:hAnsi="宋体" w:cs="宋体" w:hint="eastAsia"/>
          <w:kern w:val="0"/>
          <w:sz w:val="24"/>
          <w:highlight w:val="yellow"/>
        </w:rPr>
        <w:t>老师做的</w:t>
      </w:r>
      <w:r w:rsidRPr="00D8542A">
        <w:rPr>
          <w:rFonts w:ascii="宋体" w:eastAsia="宋体" w:hAnsi="宋体" w:cs="宋体"/>
          <w:kern w:val="0"/>
          <w:sz w:val="24"/>
          <w:highlight w:val="yellow"/>
        </w:rPr>
        <w:t>标准答案</w:t>
      </w:r>
      <w:r w:rsidRPr="00D37EBF">
        <w:rPr>
          <w:rFonts w:ascii="宋体" w:eastAsia="宋体" w:hAnsi="宋体" w:cs="宋体" w:hint="eastAsia"/>
          <w:kern w:val="0"/>
          <w:sz w:val="24"/>
          <w:highlight w:val="yellow"/>
        </w:rPr>
        <w:t>，由老师生成</w:t>
      </w:r>
    </w:p>
    <w:p w:rsidR="00D8542A" w:rsidRPr="00D8542A" w:rsidRDefault="00D8542A"/>
    <w:p w:rsidR="00541E72" w:rsidRDefault="00004A0F">
      <w:r>
        <w:rPr>
          <w:rFonts w:hint="eastAsia"/>
        </w:rPr>
        <w:t>程序输出：</w:t>
      </w:r>
      <w:r>
        <w:rPr>
          <w:rFonts w:hint="eastAsia"/>
        </w:rPr>
        <w:t>Json</w:t>
      </w:r>
      <w:r>
        <w:rPr>
          <w:rFonts w:hint="eastAsia"/>
        </w:rPr>
        <w:t>格式的差异文件（以下称</w:t>
      </w:r>
      <w:r>
        <w:rPr>
          <w:rFonts w:hint="eastAsia"/>
        </w:rPr>
        <w:t xml:space="preserve"> </w:t>
      </w:r>
      <w:r>
        <w:rPr>
          <w:rFonts w:hint="eastAsia"/>
        </w:rPr>
        <w:t>差异文件）</w:t>
      </w:r>
    </w:p>
    <w:p w:rsidR="00541E72" w:rsidRDefault="00541E72"/>
    <w:p w:rsidR="00541E72" w:rsidRDefault="00004A0F">
      <w:pPr>
        <w:widowControl/>
        <w:jc w:val="center"/>
      </w:pPr>
      <w:r>
        <w:rPr>
          <w:noProof/>
        </w:rPr>
        <w:drawing>
          <wp:inline distT="0" distB="0" distL="0" distR="0">
            <wp:extent cx="2809875" cy="467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widowControl/>
        <w:jc w:val="left"/>
        <w:rPr>
          <w:rFonts w:ascii="Arial" w:eastAsia="黑体" w:hAnsi="Arial"/>
          <w:b/>
          <w:sz w:val="30"/>
        </w:rPr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文档验证</w:t>
      </w:r>
    </w:p>
    <w:p w:rsidR="00541E72" w:rsidRDefault="00004A0F">
      <w:r>
        <w:t>文档验证</w:t>
      </w:r>
      <w:r>
        <w:rPr>
          <w:rFonts w:hint="eastAsia"/>
        </w:rPr>
        <w:t>：根据</w:t>
      </w:r>
      <w:r>
        <w:rPr>
          <w:rFonts w:hint="eastAsia"/>
        </w:rPr>
        <w:t>2</w:t>
      </w:r>
      <w:r>
        <w:t>.2</w:t>
      </w:r>
      <w:r>
        <w:t>中生成的差异文件对待验证文档与附件进行验证</w:t>
      </w:r>
    </w:p>
    <w:p w:rsidR="00541E72" w:rsidRDefault="00004A0F">
      <w:r>
        <w:t>程序输入</w:t>
      </w:r>
      <w:r>
        <w:rPr>
          <w:rFonts w:hint="eastAsia"/>
        </w:rPr>
        <w:t>：待验证文件（</w:t>
      </w:r>
      <w:r>
        <w:t>Word, Excel, PowerPoint, Photoshop</w:t>
      </w:r>
      <w:r>
        <w:rPr>
          <w:rFonts w:hint="eastAsia"/>
        </w:rPr>
        <w:t>）</w:t>
      </w:r>
      <w:r w:rsidR="00A420E0" w:rsidRPr="00D74E61">
        <w:rPr>
          <w:rFonts w:hint="eastAsia"/>
          <w:highlight w:val="yellow"/>
        </w:rPr>
        <w:t>（即考生的答案）</w:t>
      </w:r>
      <w:r>
        <w:rPr>
          <w:rFonts w:hint="eastAsia"/>
        </w:rPr>
        <w:t>，附件（不限格式）和差异文件</w:t>
      </w:r>
    </w:p>
    <w:p w:rsidR="00541E72" w:rsidRDefault="00004A0F">
      <w:r>
        <w:t>程序输出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格式的验证结果文件（以下称</w:t>
      </w:r>
      <w:r>
        <w:rPr>
          <w:rFonts w:hint="eastAsia"/>
        </w:rPr>
        <w:t xml:space="preserve"> </w:t>
      </w:r>
      <w:r>
        <w:rPr>
          <w:rFonts w:hint="eastAsia"/>
        </w:rPr>
        <w:t>结果文件）</w:t>
      </w:r>
    </w:p>
    <w:p w:rsidR="00541E72" w:rsidRDefault="00541E72"/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3009900" cy="471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541E72"/>
    <w:p w:rsidR="00541E72" w:rsidRDefault="00004A0F">
      <w:pPr>
        <w:widowControl/>
        <w:jc w:val="left"/>
      </w:pPr>
      <w:r>
        <w:br w:type="page"/>
      </w:r>
    </w:p>
    <w:p w:rsidR="00541E72" w:rsidRDefault="00004A0F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t>检测点</w:t>
      </w:r>
    </w:p>
    <w:p w:rsidR="00541E72" w:rsidRDefault="00004A0F">
      <w:r>
        <w:t>上文</w:t>
      </w:r>
      <w:r>
        <w:rPr>
          <w:rFonts w:hint="eastAsia"/>
        </w:rPr>
        <w:t>2</w:t>
      </w:r>
      <w:r>
        <w:t xml:space="preserve">.2 </w:t>
      </w:r>
      <w:r>
        <w:t>文档</w:t>
      </w:r>
      <w:r>
        <w:rPr>
          <w:rFonts w:hint="eastAsia"/>
        </w:rPr>
        <w:t>检测应按照如下的检测点进行检测，</w:t>
      </w:r>
      <w:r>
        <w:rPr>
          <w:rFonts w:hint="eastAsia"/>
        </w:rPr>
        <w:t xml:space="preserve"> </w:t>
      </w:r>
      <w:r>
        <w:rPr>
          <w:rFonts w:hint="eastAsia"/>
        </w:rPr>
        <w:t>并生成差异点。</w:t>
      </w:r>
    </w:p>
    <w:p w:rsidR="00541E72" w:rsidRDefault="00541E72"/>
    <w:p w:rsidR="00541E72" w:rsidRDefault="00004A0F">
      <w:pPr>
        <w:rPr>
          <w:rStyle w:val="ab"/>
        </w:rPr>
      </w:pPr>
      <w:r>
        <w:rPr>
          <w:rStyle w:val="ab"/>
        </w:rPr>
        <w:t>注意：</w:t>
      </w:r>
    </w:p>
    <w:p w:rsidR="00541E72" w:rsidRDefault="00004A0F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各个检测点生成的差异点应尽可能细化，避免在单个差异点中保存大量差异</w:t>
      </w:r>
    </w:p>
    <w:p w:rsidR="00541E72" w:rsidRDefault="00004A0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</w:t>
      </w:r>
      <w:r>
        <w:rPr>
          <w:rFonts w:hint="eastAsia"/>
        </w:rPr>
        <w:t>对一段文字的格式（字体，字号，颜色）进行检测。</w:t>
      </w:r>
    </w:p>
    <w:p w:rsidR="00541E72" w:rsidRDefault="00004A0F">
      <w:pPr>
        <w:ind w:firstLine="420"/>
      </w:pPr>
      <w:r>
        <w:rPr>
          <w:rFonts w:hint="eastAsia"/>
        </w:rPr>
        <w:t>推荐的检测结果：</w:t>
      </w:r>
    </w:p>
    <w:p w:rsidR="00541E72" w:rsidRDefault="00004A0F">
      <w:pPr>
        <w:pStyle w:val="af"/>
        <w:ind w:left="840" w:firstLineChars="0" w:firstLine="0"/>
        <w:rPr>
          <w:rStyle w:val="10"/>
        </w:rPr>
      </w:pPr>
      <w:r>
        <w:rPr>
          <w:rStyle w:val="10"/>
        </w:rPr>
        <w:t>差异点</w:t>
      </w:r>
      <w:r>
        <w:rPr>
          <w:rStyle w:val="10"/>
          <w:rFonts w:hint="eastAsia"/>
        </w:rPr>
        <w:t>1</w:t>
      </w:r>
      <w:r>
        <w:rPr>
          <w:rStyle w:val="10"/>
        </w:rPr>
        <w:t xml:space="preserve"> </w:t>
      </w:r>
      <w:r>
        <w:rPr>
          <w:rStyle w:val="10"/>
        </w:rPr>
        <w:t>字体</w:t>
      </w:r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宋体</w:t>
      </w:r>
      <w:r>
        <w:rPr>
          <w:rStyle w:val="10"/>
          <w:rFonts w:hint="eastAsia"/>
        </w:rPr>
        <w:t xml:space="preserve"> </w:t>
      </w:r>
    </w:p>
    <w:p w:rsidR="00541E72" w:rsidRDefault="00004A0F">
      <w:pPr>
        <w:pStyle w:val="af"/>
        <w:ind w:left="840" w:firstLineChars="0" w:firstLine="0"/>
        <w:rPr>
          <w:rStyle w:val="10"/>
        </w:rPr>
      </w:pPr>
      <w:r>
        <w:rPr>
          <w:rStyle w:val="10"/>
          <w:rFonts w:hint="eastAsia"/>
        </w:rPr>
        <w:t>差异点</w:t>
      </w:r>
      <w:r>
        <w:rPr>
          <w:rStyle w:val="10"/>
          <w:rFonts w:hint="eastAsia"/>
        </w:rPr>
        <w:t>2</w:t>
      </w:r>
      <w:r>
        <w:rPr>
          <w:rStyle w:val="10"/>
        </w:rPr>
        <w:t xml:space="preserve"> </w:t>
      </w:r>
      <w:r>
        <w:rPr>
          <w:rStyle w:val="10"/>
        </w:rPr>
        <w:t>字号</w:t>
      </w:r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20 </w:t>
      </w:r>
    </w:p>
    <w:p w:rsidR="00541E72" w:rsidRDefault="00004A0F">
      <w:pPr>
        <w:pStyle w:val="af"/>
        <w:ind w:left="840" w:firstLineChars="0" w:firstLine="0"/>
        <w:rPr>
          <w:rStyle w:val="10"/>
        </w:rPr>
      </w:pPr>
      <w:r>
        <w:rPr>
          <w:rStyle w:val="10"/>
        </w:rPr>
        <w:t>差异点</w:t>
      </w:r>
      <w:r>
        <w:rPr>
          <w:rStyle w:val="10"/>
          <w:rFonts w:hint="eastAsia"/>
        </w:rPr>
        <w:t>3</w:t>
      </w:r>
      <w:r>
        <w:rPr>
          <w:rStyle w:val="10"/>
        </w:rPr>
        <w:t xml:space="preserve"> </w:t>
      </w:r>
      <w:r>
        <w:rPr>
          <w:rStyle w:val="10"/>
        </w:rPr>
        <w:t>颜色</w:t>
      </w:r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蓝色</w:t>
      </w:r>
    </w:p>
    <w:p w:rsidR="00541E72" w:rsidRDefault="00004A0F">
      <w:pPr>
        <w:ind w:firstLine="420"/>
      </w:pPr>
      <w:r>
        <w:t>不推荐的检测结果</w:t>
      </w:r>
    </w:p>
    <w:p w:rsidR="00541E72" w:rsidRDefault="00004A0F">
      <w:pPr>
        <w:pStyle w:val="af"/>
        <w:ind w:left="840" w:firstLineChars="0" w:firstLine="0"/>
        <w:rPr>
          <w:i/>
          <w:iCs/>
          <w:color w:val="404040" w:themeColor="text1" w:themeTint="BF"/>
        </w:rPr>
      </w:pPr>
      <w:r>
        <w:rPr>
          <w:rStyle w:val="10"/>
        </w:rPr>
        <w:t>差异点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1</w:t>
      </w:r>
      <w:r>
        <w:rPr>
          <w:rStyle w:val="10"/>
        </w:rPr>
        <w:t>字体</w:t>
      </w:r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宋体，</w:t>
      </w:r>
      <w:r>
        <w:rPr>
          <w:rStyle w:val="10"/>
        </w:rPr>
        <w:t>字号</w:t>
      </w:r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20</w:t>
      </w:r>
      <w:r>
        <w:rPr>
          <w:rStyle w:val="10"/>
        </w:rPr>
        <w:t>，颜色</w:t>
      </w:r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蓝色</w:t>
      </w:r>
    </w:p>
    <w:p w:rsidR="00541E72" w:rsidRDefault="00004A0F">
      <w:pPr>
        <w:pStyle w:val="af"/>
        <w:numPr>
          <w:ilvl w:val="0"/>
          <w:numId w:val="1"/>
        </w:numPr>
        <w:ind w:firstLineChars="0"/>
      </w:pPr>
      <w:r>
        <w:t>新增的内容</w:t>
      </w:r>
      <w:r>
        <w:rPr>
          <w:rFonts w:hint="eastAsia"/>
        </w:rPr>
        <w:t>，</w:t>
      </w:r>
      <w:r>
        <w:t>如设置与默认值一致</w:t>
      </w:r>
      <w:r>
        <w:rPr>
          <w:rFonts w:hint="eastAsia"/>
        </w:rPr>
        <w:t>，</w:t>
      </w:r>
      <w:r>
        <w:t>则不应检测为差异点</w:t>
      </w:r>
    </w:p>
    <w:p w:rsidR="00541E72" w:rsidRDefault="00004A0F">
      <w:pPr>
        <w:pStyle w:val="af"/>
        <w:ind w:left="420" w:firstLineChars="0" w:firstLine="0"/>
      </w:pPr>
      <w:r>
        <w:t>如新增一段文字</w:t>
      </w:r>
      <w:r>
        <w:rPr>
          <w:rFonts w:hint="eastAsia"/>
        </w:rPr>
        <w:t>“你好，世界！”字体为宋体，五号黑色</w:t>
      </w:r>
    </w:p>
    <w:p w:rsidR="00541E72" w:rsidRDefault="00004A0F">
      <w:pPr>
        <w:pStyle w:val="af"/>
        <w:ind w:left="420" w:firstLineChars="0" w:firstLine="0"/>
      </w:pPr>
      <w:r>
        <w:t>正确的检测结果</w:t>
      </w:r>
      <w:r>
        <w:rPr>
          <w:rFonts w:hint="eastAsia"/>
        </w:rPr>
        <w:t>：</w:t>
      </w:r>
    </w:p>
    <w:p w:rsidR="00541E72" w:rsidRDefault="00004A0F">
      <w:pPr>
        <w:pStyle w:val="af"/>
        <w:ind w:left="420" w:firstLineChars="0" w:firstLine="0"/>
        <w:rPr>
          <w:rStyle w:val="10"/>
        </w:rPr>
      </w:pPr>
      <w:r>
        <w:tab/>
      </w:r>
      <w:r>
        <w:rPr>
          <w:rStyle w:val="10"/>
        </w:rPr>
        <w:t>差异点</w:t>
      </w:r>
      <w:r>
        <w:rPr>
          <w:rStyle w:val="10"/>
          <w:rFonts w:hint="eastAsia"/>
        </w:rPr>
        <w:t>1</w:t>
      </w:r>
      <w:r>
        <w:rPr>
          <w:rStyle w:val="10"/>
        </w:rPr>
        <w:t xml:space="preserve"> </w:t>
      </w:r>
      <w:r>
        <w:rPr>
          <w:rStyle w:val="10"/>
        </w:rPr>
        <w:t>新增内容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“你好，世界！</w:t>
      </w:r>
      <w:r>
        <w:rPr>
          <w:rStyle w:val="10"/>
        </w:rPr>
        <w:t>”</w:t>
      </w:r>
    </w:p>
    <w:p w:rsidR="00541E72" w:rsidRDefault="00004A0F">
      <w:pPr>
        <w:pStyle w:val="af"/>
        <w:ind w:left="420" w:firstLineChars="0" w:firstLine="0"/>
      </w:pPr>
      <w:r>
        <w:t>错误的检测结果</w:t>
      </w:r>
      <w:r>
        <w:rPr>
          <w:rFonts w:hint="eastAsia"/>
        </w:rPr>
        <w:t>：</w:t>
      </w:r>
    </w:p>
    <w:p w:rsidR="00541E72" w:rsidRDefault="00004A0F">
      <w:pPr>
        <w:pStyle w:val="af"/>
        <w:ind w:left="420" w:firstLineChars="0" w:firstLine="0"/>
        <w:rPr>
          <w:rStyle w:val="10"/>
        </w:rPr>
      </w:pPr>
      <w:r>
        <w:tab/>
      </w:r>
      <w:r>
        <w:rPr>
          <w:rStyle w:val="10"/>
        </w:rPr>
        <w:t>差异点</w:t>
      </w:r>
      <w:r>
        <w:rPr>
          <w:rStyle w:val="10"/>
          <w:rFonts w:hint="eastAsia"/>
        </w:rPr>
        <w:t>1</w:t>
      </w:r>
      <w:r>
        <w:rPr>
          <w:rStyle w:val="10"/>
        </w:rPr>
        <w:t xml:space="preserve"> </w:t>
      </w:r>
      <w:r>
        <w:rPr>
          <w:rStyle w:val="10"/>
        </w:rPr>
        <w:t>新增内容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“你好，世界！</w:t>
      </w:r>
      <w:r>
        <w:rPr>
          <w:rStyle w:val="10"/>
        </w:rPr>
        <w:t>”</w:t>
      </w:r>
    </w:p>
    <w:p w:rsidR="00541E72" w:rsidRDefault="00004A0F">
      <w:pPr>
        <w:pStyle w:val="af"/>
        <w:ind w:left="420" w:firstLineChars="0"/>
        <w:rPr>
          <w:rStyle w:val="10"/>
        </w:rPr>
      </w:pPr>
      <w:r>
        <w:rPr>
          <w:rStyle w:val="10"/>
        </w:rPr>
        <w:t>差异点</w:t>
      </w:r>
      <w:r>
        <w:rPr>
          <w:rStyle w:val="10"/>
        </w:rPr>
        <w:t>2</w:t>
      </w:r>
      <w:r>
        <w:rPr>
          <w:rStyle w:val="10"/>
        </w:rPr>
        <w:t>字体</w:t>
      </w:r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宋体</w:t>
      </w:r>
    </w:p>
    <w:p w:rsidR="00541E72" w:rsidRDefault="00004A0F">
      <w:pPr>
        <w:pStyle w:val="af"/>
        <w:ind w:left="420" w:firstLineChars="0"/>
        <w:rPr>
          <w:rStyle w:val="10"/>
        </w:rPr>
      </w:pPr>
      <w:r>
        <w:rPr>
          <w:rStyle w:val="10"/>
        </w:rPr>
        <w:t>差异点</w:t>
      </w:r>
      <w:r>
        <w:rPr>
          <w:rStyle w:val="10"/>
          <w:rFonts w:hint="eastAsia"/>
        </w:rPr>
        <w:t>3</w:t>
      </w:r>
      <w:r>
        <w:rPr>
          <w:rStyle w:val="10"/>
        </w:rPr>
        <w:t>字号</w:t>
      </w:r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五号</w:t>
      </w:r>
      <w:r>
        <w:rPr>
          <w:rStyle w:val="10"/>
        </w:rPr>
        <w:t>”</w:t>
      </w:r>
    </w:p>
    <w:p w:rsidR="00541E72" w:rsidRDefault="00004A0F">
      <w:pPr>
        <w:pStyle w:val="af"/>
        <w:ind w:left="420" w:firstLineChars="0"/>
        <w:rPr>
          <w:rStyle w:val="10"/>
        </w:rPr>
      </w:pPr>
      <w:r>
        <w:rPr>
          <w:rStyle w:val="10"/>
        </w:rPr>
        <w:t>差异点</w:t>
      </w:r>
      <w:r>
        <w:rPr>
          <w:rStyle w:val="10"/>
        </w:rPr>
        <w:t>4</w:t>
      </w:r>
      <w:r>
        <w:rPr>
          <w:rStyle w:val="10"/>
        </w:rPr>
        <w:t>颜色</w:t>
      </w:r>
      <w:r>
        <w:rPr>
          <w:rStyle w:val="10"/>
          <w:rFonts w:hint="eastAsia"/>
        </w:rPr>
        <w:t>：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黑色</w:t>
      </w:r>
    </w:p>
    <w:p w:rsidR="00541E72" w:rsidRDefault="00541E72">
      <w:pPr>
        <w:rPr>
          <w:rStyle w:val="10"/>
        </w:rPr>
      </w:pPr>
    </w:p>
    <w:p w:rsidR="00541E72" w:rsidRDefault="00541E72"/>
    <w:p w:rsidR="00541E72" w:rsidRDefault="00004A0F">
      <w:pPr>
        <w:widowControl/>
        <w:jc w:val="left"/>
        <w:rPr>
          <w:rFonts w:ascii="Arial" w:eastAsia="黑体" w:hAnsi="Arial"/>
          <w:b/>
          <w:sz w:val="30"/>
        </w:rPr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>3</w:t>
      </w:r>
      <w:r>
        <w:t>.1 Word</w:t>
      </w:r>
      <w:r>
        <w:t>检测点</w:t>
      </w:r>
    </w:p>
    <w:p w:rsidR="00541E72" w:rsidRDefault="00004A0F">
      <w:r>
        <w:rPr>
          <w:rFonts w:hint="eastAsia"/>
        </w:rPr>
        <w:t>本文以</w:t>
      </w:r>
      <w:r>
        <w:rPr>
          <w:rFonts w:hint="eastAsia"/>
        </w:rPr>
        <w:t>Word</w:t>
      </w:r>
      <w:r>
        <w:t xml:space="preserve"> 2013</w:t>
      </w:r>
      <w:r>
        <w:t>为例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其他版本操作可能略有不同。</w:t>
      </w:r>
    </w:p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.1.1 </w:t>
      </w:r>
      <w:r>
        <w:t>页面布局</w:t>
      </w:r>
    </w:p>
    <w:p w:rsidR="00541E72" w:rsidRDefault="00004A0F">
      <w:r>
        <w:t>设置方式</w:t>
      </w:r>
      <w:r>
        <w:rPr>
          <w:rFonts w:hint="eastAsia"/>
        </w:rPr>
        <w:t>：页面布局选项卡</w:t>
      </w:r>
    </w:p>
    <w:p w:rsidR="00541E72" w:rsidRDefault="00004A0F">
      <w:r>
        <w:t>检测内容</w:t>
      </w:r>
      <w:r>
        <w:rPr>
          <w:rFonts w:hint="eastAsia"/>
        </w:rPr>
        <w:t>：</w:t>
      </w:r>
      <w:r>
        <w:t>页边距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纸张方向，</w:t>
      </w:r>
      <w:r>
        <w:rPr>
          <w:rFonts w:hint="eastAsia"/>
        </w:rPr>
        <w:t xml:space="preserve"> </w:t>
      </w:r>
      <w:r>
        <w:rPr>
          <w:rFonts w:hint="eastAsia"/>
        </w:rPr>
        <w:t>纸张大小，</w:t>
      </w:r>
      <w:r>
        <w:rPr>
          <w:rFonts w:hint="eastAsia"/>
        </w:rPr>
        <w:t xml:space="preserve"> </w:t>
      </w:r>
      <w:r>
        <w:rPr>
          <w:rFonts w:hint="eastAsia"/>
        </w:rPr>
        <w:t>分栏设置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304800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页面布局选项卡</w:t>
      </w:r>
    </w:p>
    <w:p w:rsidR="00541E72" w:rsidRDefault="00167E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2464358</wp:posOffset>
                </wp:positionH>
                <wp:positionV relativeFrom="paragraph">
                  <wp:posOffset>137411</wp:posOffset>
                </wp:positionV>
                <wp:extent cx="1602105" cy="706120"/>
                <wp:effectExtent l="419100" t="0" r="17145" b="722630"/>
                <wp:wrapNone/>
                <wp:docPr id="35" name="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06120"/>
                        </a:xfrm>
                        <a:prstGeom prst="wedgeRectCallout">
                          <a:avLst>
                            <a:gd name="adj1" fmla="val -73650"/>
                            <a:gd name="adj2" fmla="val 1442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F19" w:rsidRDefault="004A0F19" w:rsidP="00BF3E31">
                            <w:pPr>
                              <w:jc w:val="center"/>
                            </w:pPr>
                            <w: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是指什么？缩放比例是指什么？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5" o:spid="_x0000_s1026" type="#_x0000_t61" style="position:absolute;left:0;text-align:left;margin-left:194.05pt;margin-top:10.8pt;width:126.15pt;height:5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" adj="-5108,41961" fillcolor="#5b9bd5 [3204]" strokecolor="#1f4d78 [1604]" strokeweight="1pt">
                <v:textbox>
                  <w:txbxContent>
                    <w:p w:rsidR="004A0F19" w:rsidRDefault="004A0F19" w:rsidP="00BF3E31">
                      <w:pPr>
                        <w:jc w:val="center"/>
                      </w:pPr>
                      <w:r>
                        <w:t>位置</w:t>
                      </w:r>
                      <w:r>
                        <w:rPr>
                          <w:rFonts w:hint="eastAsia"/>
                        </w:rPr>
                        <w:t>是指什么？缩放比例是指什么？</w:t>
                      </w:r>
                    </w:p>
                  </w:txbxContent>
                </v:textbox>
              </v:shape>
            </w:pict>
          </mc:Fallback>
        </mc:AlternateContent>
      </w:r>
    </w:p>
    <w:p w:rsidR="00541E72" w:rsidRDefault="00004A0F">
      <w:pPr>
        <w:pStyle w:val="3"/>
      </w:pPr>
      <w:r>
        <w:t xml:space="preserve">3.1.2 </w:t>
      </w:r>
      <w:r>
        <w:t>字体</w:t>
      </w:r>
    </w:p>
    <w:p w:rsidR="00541E72" w:rsidRDefault="00004A0F">
      <w:r>
        <w:t>设置方式</w:t>
      </w:r>
      <w:r>
        <w:rPr>
          <w:rFonts w:hint="eastAsia"/>
        </w:rPr>
        <w:t>：字体工具栏，字体菜单项</w:t>
      </w:r>
    </w:p>
    <w:p w:rsidR="00541E72" w:rsidRDefault="00004A0F">
      <w:r>
        <w:t>检测内容</w:t>
      </w:r>
      <w:r>
        <w:rPr>
          <w:rFonts w:hint="eastAsia"/>
        </w:rPr>
        <w:t>：字体，</w:t>
      </w:r>
      <w:r>
        <w:rPr>
          <w:rFonts w:hint="eastAsia"/>
        </w:rPr>
        <w:t xml:space="preserve"> </w:t>
      </w:r>
      <w:r>
        <w:rPr>
          <w:rFonts w:hint="eastAsia"/>
        </w:rPr>
        <w:t>字号，</w:t>
      </w:r>
      <w:r>
        <w:rPr>
          <w:rFonts w:hint="eastAsia"/>
        </w:rPr>
        <w:t xml:space="preserve"> </w:t>
      </w:r>
      <w:r>
        <w:rPr>
          <w:rFonts w:hint="eastAsia"/>
        </w:rPr>
        <w:t>字样（加粗，</w:t>
      </w:r>
      <w:r>
        <w:rPr>
          <w:rFonts w:hint="eastAsia"/>
        </w:rPr>
        <w:t xml:space="preserve"> </w:t>
      </w:r>
      <w:r>
        <w:rPr>
          <w:rFonts w:hint="eastAsia"/>
        </w:rPr>
        <w:t>倾斜，</w:t>
      </w:r>
      <w:r>
        <w:rPr>
          <w:rFonts w:hint="eastAsia"/>
        </w:rPr>
        <w:t xml:space="preserve"> </w:t>
      </w:r>
      <w:r>
        <w:rPr>
          <w:rFonts w:hint="eastAsia"/>
        </w:rPr>
        <w:t>下划线，</w:t>
      </w:r>
      <w:r>
        <w:rPr>
          <w:rFonts w:hint="eastAsia"/>
        </w:rPr>
        <w:t xml:space="preserve"> </w:t>
      </w:r>
      <w:r>
        <w:rPr>
          <w:rFonts w:hint="eastAsia"/>
        </w:rPr>
        <w:t>删除线，</w:t>
      </w:r>
      <w:r>
        <w:rPr>
          <w:rFonts w:hint="eastAsia"/>
        </w:rPr>
        <w:t xml:space="preserve"> </w:t>
      </w:r>
      <w:r>
        <w:rPr>
          <w:rFonts w:hint="eastAsia"/>
        </w:rPr>
        <w:t>上标，</w:t>
      </w:r>
      <w:r>
        <w:rPr>
          <w:rFonts w:hint="eastAsia"/>
        </w:rPr>
        <w:t xml:space="preserve"> </w:t>
      </w:r>
      <w:r>
        <w:rPr>
          <w:rFonts w:hint="eastAsia"/>
        </w:rPr>
        <w:t>下标），</w:t>
      </w:r>
      <w:r>
        <w:rPr>
          <w:rFonts w:hint="eastAsia"/>
        </w:rPr>
        <w:t xml:space="preserve"> </w:t>
      </w:r>
      <w:r>
        <w:rPr>
          <w:rFonts w:hint="eastAsia"/>
        </w:rPr>
        <w:t>颜色，</w:t>
      </w:r>
      <w:r>
        <w:rPr>
          <w:rFonts w:hint="eastAsia"/>
        </w:rPr>
        <w:t xml:space="preserve"> </w:t>
      </w:r>
      <w:r>
        <w:rPr>
          <w:rFonts w:hint="eastAsia"/>
        </w:rPr>
        <w:t>底色，</w:t>
      </w:r>
      <w:r>
        <w:t>对齐方式</w:t>
      </w:r>
      <w:r>
        <w:rPr>
          <w:rFonts w:hint="eastAsia"/>
        </w:rPr>
        <w:t>（左对齐，</w:t>
      </w:r>
      <w:r>
        <w:rPr>
          <w:rFonts w:hint="eastAsia"/>
        </w:rPr>
        <w:t xml:space="preserve"> </w:t>
      </w:r>
      <w:r>
        <w:rPr>
          <w:rFonts w:hint="eastAsia"/>
        </w:rPr>
        <w:t>右对齐，</w:t>
      </w:r>
      <w:r>
        <w:rPr>
          <w:rFonts w:hint="eastAsia"/>
        </w:rPr>
        <w:t xml:space="preserve"> </w:t>
      </w:r>
      <w:r>
        <w:rPr>
          <w:rFonts w:hint="eastAsia"/>
        </w:rPr>
        <w:t>居中对齐，</w:t>
      </w:r>
      <w:r>
        <w:rPr>
          <w:rFonts w:hint="eastAsia"/>
        </w:rPr>
        <w:t xml:space="preserve"> </w:t>
      </w:r>
      <w:r>
        <w:rPr>
          <w:rFonts w:hint="eastAsia"/>
        </w:rPr>
        <w:t>两端对齐，</w:t>
      </w:r>
      <w:r>
        <w:rPr>
          <w:rFonts w:hint="eastAsia"/>
        </w:rPr>
        <w:t xml:space="preserve"> </w:t>
      </w:r>
      <w:r>
        <w:rPr>
          <w:rFonts w:hint="eastAsia"/>
        </w:rPr>
        <w:t>分散对齐），缩放，</w:t>
      </w:r>
      <w:r>
        <w:rPr>
          <w:rFonts w:hint="eastAsia"/>
        </w:rPr>
        <w:t xml:space="preserve"> </w:t>
      </w:r>
      <w:r>
        <w:rPr>
          <w:rFonts w:hint="eastAsia"/>
        </w:rPr>
        <w:t>间距，</w:t>
      </w:r>
      <w:r>
        <w:rPr>
          <w:rFonts w:hint="eastAsia"/>
        </w:rPr>
        <w:t xml:space="preserve"> </w:t>
      </w:r>
      <w:r w:rsidRPr="00BF3E31">
        <w:rPr>
          <w:rFonts w:hint="eastAsia"/>
          <w:highlight w:val="yellow"/>
        </w:rPr>
        <w:t>位置，字符间距（缩放比例，</w:t>
      </w:r>
      <w:r w:rsidRPr="00BF3E31">
        <w:rPr>
          <w:rFonts w:hint="eastAsia"/>
          <w:highlight w:val="yellow"/>
        </w:rPr>
        <w:t xml:space="preserve"> </w:t>
      </w:r>
      <w:r w:rsidRPr="00BF3E31">
        <w:rPr>
          <w:rFonts w:hint="eastAsia"/>
          <w:highlight w:val="yellow"/>
        </w:rPr>
        <w:t>位置，</w:t>
      </w:r>
      <w:r w:rsidRPr="00BF3E31">
        <w:rPr>
          <w:rFonts w:hint="eastAsia"/>
          <w:highlight w:val="yellow"/>
        </w:rPr>
        <w:t xml:space="preserve"> </w:t>
      </w:r>
      <w:r w:rsidRPr="00BF3E31">
        <w:rPr>
          <w:rFonts w:hint="eastAsia"/>
          <w:highlight w:val="yellow"/>
        </w:rPr>
        <w:t>间距）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3486150" cy="1190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字体工具栏</w:t>
      </w:r>
    </w:p>
    <w:p w:rsidR="00541E72" w:rsidRDefault="00541E72">
      <w:pPr>
        <w:jc w:val="center"/>
      </w:pP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2105025" cy="1475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225" cy="14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rFonts w:hint="eastAsia"/>
          <w:sz w:val="18"/>
        </w:rPr>
        <w:t>字体菜单项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lastRenderedPageBreak/>
        <w:t>3</w:t>
      </w:r>
      <w:r>
        <w:t xml:space="preserve">.1.3 </w:t>
      </w:r>
      <w:r>
        <w:t>设计</w:t>
      </w:r>
    </w:p>
    <w:p w:rsidR="00541E72" w:rsidRDefault="00004A0F">
      <w:r>
        <w:t>设置方式</w:t>
      </w:r>
      <w:r>
        <w:rPr>
          <w:rFonts w:hint="eastAsia"/>
        </w:rPr>
        <w:t>：边框和底纹菜单项</w:t>
      </w:r>
    </w:p>
    <w:p w:rsidR="00541E72" w:rsidRDefault="00004A0F">
      <w:r>
        <w:t>检测内容</w:t>
      </w:r>
      <w:r>
        <w:rPr>
          <w:rFonts w:hint="eastAsia"/>
        </w:rPr>
        <w:t>：边框设置，</w:t>
      </w:r>
      <w:r>
        <w:rPr>
          <w:rFonts w:hint="eastAsia"/>
        </w:rPr>
        <w:t xml:space="preserve"> </w:t>
      </w:r>
      <w:r>
        <w:rPr>
          <w:rFonts w:hint="eastAsia"/>
        </w:rPr>
        <w:t>边框样式，</w:t>
      </w:r>
      <w:r>
        <w:rPr>
          <w:rFonts w:hint="eastAsia"/>
        </w:rPr>
        <w:t xml:space="preserve"> </w:t>
      </w:r>
      <w:r>
        <w:rPr>
          <w:rFonts w:hint="eastAsia"/>
        </w:rPr>
        <w:t>边框颜色，</w:t>
      </w:r>
      <w:r>
        <w:rPr>
          <w:rFonts w:hint="eastAsia"/>
        </w:rPr>
        <w:t xml:space="preserve"> </w:t>
      </w:r>
      <w:r>
        <w:rPr>
          <w:rFonts w:hint="eastAsia"/>
        </w:rPr>
        <w:t>边框宽度，边框设置，</w:t>
      </w:r>
      <w:r>
        <w:rPr>
          <w:rFonts w:hint="eastAsia"/>
        </w:rPr>
        <w:t xml:space="preserve"> </w:t>
      </w:r>
      <w:r>
        <w:rPr>
          <w:rFonts w:hint="eastAsia"/>
        </w:rPr>
        <w:t>边框样式，</w:t>
      </w:r>
      <w:r>
        <w:rPr>
          <w:rFonts w:hint="eastAsia"/>
        </w:rPr>
        <w:t xml:space="preserve"> </w:t>
      </w:r>
      <w:r>
        <w:rPr>
          <w:rFonts w:hint="eastAsia"/>
        </w:rPr>
        <w:t>边框颜色，</w:t>
      </w:r>
      <w:r>
        <w:rPr>
          <w:rFonts w:hint="eastAsia"/>
        </w:rPr>
        <w:t xml:space="preserve"> </w:t>
      </w:r>
      <w:r>
        <w:rPr>
          <w:rFonts w:hint="eastAsia"/>
        </w:rPr>
        <w:t>边框宽度，底纹颜色，</w:t>
      </w:r>
      <w:r>
        <w:rPr>
          <w:rFonts w:hint="eastAsia"/>
        </w:rPr>
        <w:t xml:space="preserve"> </w:t>
      </w:r>
      <w:r>
        <w:rPr>
          <w:rFonts w:hint="eastAsia"/>
        </w:rPr>
        <w:t>底纹样式，</w:t>
      </w:r>
      <w:r>
        <w:rPr>
          <w:rFonts w:hint="eastAsia"/>
        </w:rPr>
        <w:t xml:space="preserve"> </w:t>
      </w:r>
      <w:r>
        <w:rPr>
          <w:rFonts w:hint="eastAsia"/>
        </w:rPr>
        <w:t>底纹样式颜色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2981325" cy="1325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957" cy="13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边框和底纹菜单项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.1.4 </w:t>
      </w:r>
      <w:r>
        <w:t>段落</w:t>
      </w:r>
    </w:p>
    <w:p w:rsidR="00541E72" w:rsidRDefault="00004A0F">
      <w:r>
        <w:t>设置方式</w:t>
      </w:r>
      <w:r>
        <w:rPr>
          <w:rFonts w:hint="eastAsia"/>
        </w:rPr>
        <w:t>：</w:t>
      </w:r>
      <w:r>
        <w:t>段落菜单项</w:t>
      </w:r>
    </w:p>
    <w:p w:rsidR="00541E72" w:rsidRDefault="00004A0F">
      <w:r>
        <w:t>检测内容</w:t>
      </w:r>
      <w:r>
        <w:rPr>
          <w:rFonts w:hint="eastAsia"/>
        </w:rPr>
        <w:t>：对齐方式，缩进值（左侧，右侧），</w:t>
      </w:r>
      <w:r>
        <w:rPr>
          <w:rFonts w:hint="eastAsia"/>
        </w:rPr>
        <w:t xml:space="preserve"> </w:t>
      </w:r>
      <w:r>
        <w:rPr>
          <w:rFonts w:hint="eastAsia"/>
        </w:rPr>
        <w:t>特殊格式（首行缩进值，悬挂缩进值），间距值（端前，</w:t>
      </w:r>
      <w:r>
        <w:rPr>
          <w:rFonts w:hint="eastAsia"/>
        </w:rPr>
        <w:t xml:space="preserve"> </w:t>
      </w:r>
      <w:r>
        <w:rPr>
          <w:rFonts w:hint="eastAsia"/>
        </w:rPr>
        <w:t>端后），行间距值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2714625" cy="19850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957" cy="19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段落菜单项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.1.5 </w:t>
      </w:r>
      <w:r>
        <w:t>表格</w:t>
      </w:r>
    </w:p>
    <w:p w:rsidR="00541E72" w:rsidRDefault="00004A0F">
      <w:r>
        <w:t>设置方式</w:t>
      </w:r>
      <w:r>
        <w:rPr>
          <w:rFonts w:hint="eastAsia"/>
        </w:rPr>
        <w:t>：表格工具栏</w:t>
      </w:r>
    </w:p>
    <w:p w:rsidR="00541E72" w:rsidRDefault="00004A0F">
      <w:r>
        <w:t>检测内容</w:t>
      </w:r>
      <w:r>
        <w:rPr>
          <w:rFonts w:hint="eastAsia"/>
        </w:rPr>
        <w:t>：表格大小（行数量，</w:t>
      </w:r>
      <w:r>
        <w:rPr>
          <w:rFonts w:hint="eastAsia"/>
        </w:rPr>
        <w:t xml:space="preserve"> </w:t>
      </w:r>
      <w:r>
        <w:rPr>
          <w:rFonts w:hint="eastAsia"/>
        </w:rPr>
        <w:t>列数量），</w:t>
      </w:r>
      <w:r>
        <w:rPr>
          <w:rFonts w:hint="eastAsia"/>
        </w:rPr>
        <w:t xml:space="preserve"> </w:t>
      </w:r>
      <w:r>
        <w:rPr>
          <w:rFonts w:hint="eastAsia"/>
        </w:rPr>
        <w:t>表格属性（底纹，边框样式，边框粗细，边框颜色）</w:t>
      </w:r>
    </w:p>
    <w:p w:rsidR="00541E72" w:rsidRDefault="00004A0F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7486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表格工具栏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.1.6 </w:t>
      </w:r>
      <w:r>
        <w:t>页眉与页脚</w:t>
      </w:r>
    </w:p>
    <w:p w:rsidR="00541E72" w:rsidRDefault="00004A0F">
      <w:r>
        <w:t>设置方式</w:t>
      </w:r>
      <w:r>
        <w:rPr>
          <w:rFonts w:hint="eastAsia"/>
        </w:rPr>
        <w:t>：</w:t>
      </w:r>
      <w:r>
        <w:t>页眉和页脚工具栏</w:t>
      </w:r>
    </w:p>
    <w:p w:rsidR="00541E72" w:rsidRDefault="00004A0F">
      <w:r>
        <w:t>检测内容</w:t>
      </w:r>
      <w:r>
        <w:rPr>
          <w:rFonts w:hint="eastAsia"/>
        </w:rPr>
        <w:t>：内容（文字，图片），</w:t>
      </w:r>
      <w:r>
        <w:rPr>
          <w:rFonts w:hint="eastAsia"/>
        </w:rPr>
        <w:t xml:space="preserve"> </w:t>
      </w:r>
      <w:r>
        <w:rPr>
          <w:rFonts w:hint="eastAsia"/>
        </w:rPr>
        <w:t>格式（字体，</w:t>
      </w:r>
      <w:r>
        <w:rPr>
          <w:rFonts w:hint="eastAsia"/>
        </w:rPr>
        <w:t xml:space="preserve"> </w:t>
      </w:r>
      <w:r>
        <w:rPr>
          <w:rFonts w:hint="eastAsia"/>
        </w:rPr>
        <w:t>字号，</w:t>
      </w:r>
      <w:r>
        <w:rPr>
          <w:rFonts w:hint="eastAsia"/>
        </w:rPr>
        <w:t xml:space="preserve"> </w:t>
      </w:r>
      <w:r>
        <w:rPr>
          <w:rFonts w:hint="eastAsia"/>
        </w:rPr>
        <w:t>字样，</w:t>
      </w:r>
      <w:r>
        <w:rPr>
          <w:rFonts w:hint="eastAsia"/>
        </w:rPr>
        <w:t xml:space="preserve"> </w:t>
      </w:r>
      <w:r>
        <w:rPr>
          <w:rFonts w:hint="eastAsia"/>
        </w:rPr>
        <w:t>颜色，</w:t>
      </w:r>
      <w:r>
        <w:rPr>
          <w:rFonts w:hint="eastAsia"/>
        </w:rPr>
        <w:t xml:space="preserve"> </w:t>
      </w:r>
      <w:r>
        <w:rPr>
          <w:rFonts w:hint="eastAsia"/>
        </w:rPr>
        <w:t>底色，</w:t>
      </w:r>
      <w:r>
        <w:t>对齐方式</w:t>
      </w:r>
      <w:r>
        <w:rPr>
          <w:rFonts w:hint="eastAsia"/>
        </w:rPr>
        <w:t>）</w:t>
      </w:r>
    </w:p>
    <w:p w:rsidR="00541E72" w:rsidRDefault="00541E72"/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952500" cy="688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1608" cy="6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插入选项卡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.1.7 </w:t>
      </w:r>
      <w:r>
        <w:t>文本框</w:t>
      </w:r>
    </w:p>
    <w:p w:rsidR="00541E72" w:rsidRDefault="00004A0F">
      <w:r>
        <w:t>设置方式</w:t>
      </w:r>
      <w:r>
        <w:rPr>
          <w:rFonts w:hint="eastAsia"/>
        </w:rPr>
        <w:t>：</w:t>
      </w:r>
      <w:r>
        <w:t>设置形状格式菜单</w:t>
      </w:r>
    </w:p>
    <w:p w:rsidR="00541E72" w:rsidRDefault="00004A0F">
      <w:r>
        <w:t>检测内容</w:t>
      </w:r>
      <w:r>
        <w:rPr>
          <w:rFonts w:hint="eastAsia"/>
        </w:rPr>
        <w:t>：填充方式，填充颜色，</w:t>
      </w:r>
      <w:r>
        <w:rPr>
          <w:rFonts w:hint="eastAsia"/>
        </w:rPr>
        <w:t xml:space="preserve"> </w:t>
      </w:r>
      <w:r>
        <w:rPr>
          <w:rFonts w:hint="eastAsia"/>
        </w:rPr>
        <w:t>填充透明度，</w:t>
      </w:r>
      <w:r>
        <w:rPr>
          <w:rFonts w:hint="eastAsia"/>
        </w:rPr>
        <w:t xml:space="preserve"> </w:t>
      </w:r>
      <w:r>
        <w:rPr>
          <w:rFonts w:hint="eastAsia"/>
        </w:rPr>
        <w:t>线条样式，</w:t>
      </w:r>
      <w:r>
        <w:rPr>
          <w:rFonts w:hint="eastAsia"/>
        </w:rPr>
        <w:t xml:space="preserve"> </w:t>
      </w:r>
      <w:r>
        <w:rPr>
          <w:rFonts w:hint="eastAsia"/>
        </w:rPr>
        <w:t>线条颜色，</w:t>
      </w:r>
      <w:r>
        <w:rPr>
          <w:rFonts w:hint="eastAsia"/>
        </w:rPr>
        <w:t xml:space="preserve"> </w:t>
      </w:r>
      <w:r w:rsidRPr="00332E62">
        <w:rPr>
          <w:rFonts w:hint="eastAsia"/>
          <w:color w:val="FF0000"/>
        </w:rPr>
        <w:t>线条透明度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线条宽度，文本填充方式，</w:t>
      </w:r>
      <w:r>
        <w:rPr>
          <w:rFonts w:hint="eastAsia"/>
        </w:rPr>
        <w:t xml:space="preserve"> </w:t>
      </w:r>
      <w:r>
        <w:rPr>
          <w:rFonts w:hint="eastAsia"/>
        </w:rPr>
        <w:t>文本填充颜色，文本填充透明度</w:t>
      </w:r>
    </w:p>
    <w:p w:rsidR="00541E72" w:rsidRDefault="00332E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4071796</wp:posOffset>
                </wp:positionH>
                <wp:positionV relativeFrom="paragraph">
                  <wp:posOffset>281764</wp:posOffset>
                </wp:positionV>
                <wp:extent cx="1027430" cy="488315"/>
                <wp:effectExtent l="0" t="514350" r="20320" b="26035"/>
                <wp:wrapNone/>
                <wp:docPr id="46" name="矩形标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88315"/>
                        </a:xfrm>
                        <a:prstGeom prst="wedgeRectCallout">
                          <a:avLst>
                            <a:gd name="adj1" fmla="val 5602"/>
                            <a:gd name="adj2" fmla="val -1479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F19" w:rsidRDefault="004A0F19" w:rsidP="00332E62">
                            <w:pPr>
                              <w:jc w:val="center"/>
                            </w:pPr>
                            <w:r>
                              <w:t>未</w:t>
                            </w:r>
                            <w:r>
                              <w:rPr>
                                <w:rFonts w:hint="eastAsia"/>
                              </w:rPr>
                              <w:t>找到该属性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46" o:spid="_x0000_s1027" type="#_x0000_t61" style="position:absolute;left:0;text-align:left;margin-left:320.6pt;margin-top:22.2pt;width:80.9pt;height:3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" adj="12010,-21153" fillcolor="#5b9bd5 [3204]" strokecolor="#1f4d78 [1604]" strokeweight="1pt">
                <v:textbox>
                  <w:txbxContent>
                    <w:p w:rsidR="004A0F19" w:rsidRDefault="004A0F19" w:rsidP="00332E62">
                      <w:pPr>
                        <w:jc w:val="center"/>
                      </w:pPr>
                      <w:r>
                        <w:t>未</w:t>
                      </w:r>
                      <w:r>
                        <w:rPr>
                          <w:rFonts w:hint="eastAsia"/>
                        </w:rPr>
                        <w:t>找到该属性</w:t>
                      </w:r>
                    </w:p>
                  </w:txbxContent>
                </v:textbox>
              </v:shape>
            </w:pict>
          </mc:Fallback>
        </mc:AlternateContent>
      </w:r>
      <w:r w:rsidR="00004A0F">
        <w:rPr>
          <w:noProof/>
        </w:rPr>
        <w:drawing>
          <wp:inline distT="0" distB="0" distL="0" distR="0">
            <wp:extent cx="1933575" cy="13252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2768" cy="13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设置形状格式菜单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.18 </w:t>
      </w:r>
      <w:r>
        <w:t>图片</w:t>
      </w:r>
    </w:p>
    <w:p w:rsidR="00541E72" w:rsidRDefault="00004A0F">
      <w:r>
        <w:t>设置方式</w:t>
      </w:r>
      <w:r>
        <w:rPr>
          <w:rFonts w:hint="eastAsia"/>
        </w:rPr>
        <w:t>：图片工具栏</w:t>
      </w:r>
    </w:p>
    <w:p w:rsidR="00541E72" w:rsidRDefault="00004A0F">
      <w:r>
        <w:t>检测内容</w:t>
      </w:r>
      <w:r>
        <w:rPr>
          <w:rFonts w:hint="eastAsia"/>
        </w:rPr>
        <w:t>：图片边框，图片效果，图片板式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4191000" cy="70167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523" cy="7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rFonts w:hint="eastAsia"/>
          <w:sz w:val="18"/>
        </w:rPr>
        <w:lastRenderedPageBreak/>
        <w:t>图片工具栏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.1.9 </w:t>
      </w:r>
      <w:r>
        <w:t>艺术字</w:t>
      </w:r>
    </w:p>
    <w:p w:rsidR="00541E72" w:rsidRDefault="00004A0F">
      <w:r>
        <w:t>设置方式</w:t>
      </w:r>
      <w:r>
        <w:rPr>
          <w:rFonts w:hint="eastAsia"/>
        </w:rPr>
        <w:t>：</w:t>
      </w:r>
      <w:r>
        <w:t>设置形状格式菜单</w:t>
      </w:r>
    </w:p>
    <w:p w:rsidR="00541E72" w:rsidRDefault="00004A0F">
      <w:r>
        <w:t>检测内</w:t>
      </w:r>
      <w:r w:rsidR="00E16AC6">
        <w:rPr>
          <w:rFonts w:hint="eastAsia"/>
        </w:rPr>
        <w:t>艺术字阴影，</w:t>
      </w:r>
      <w:r w:rsidR="00E16AC6">
        <w:rPr>
          <w:rFonts w:hint="eastAsia"/>
        </w:rPr>
        <w:t xml:space="preserve"> </w:t>
      </w:r>
      <w:r w:rsidR="00E16AC6">
        <w:rPr>
          <w:rFonts w:hint="eastAsia"/>
        </w:rPr>
        <w:t>映像，发光，</w:t>
      </w:r>
      <w:r w:rsidR="00E16AC6">
        <w:rPr>
          <w:rFonts w:hint="eastAsia"/>
        </w:rPr>
        <w:t xml:space="preserve"> </w:t>
      </w:r>
      <w:r w:rsidR="00E16AC6">
        <w:rPr>
          <w:rFonts w:hint="eastAsia"/>
        </w:rPr>
        <w:t>柔化边缘，</w:t>
      </w:r>
      <w:r w:rsidR="00E16AC6">
        <w:rPr>
          <w:rFonts w:hint="eastAsia"/>
        </w:rPr>
        <w:t xml:space="preserve"> </w:t>
      </w:r>
      <w:r w:rsidR="00E16AC6">
        <w:rPr>
          <w:rFonts w:hint="eastAsia"/>
        </w:rPr>
        <w:t>三维格式，</w:t>
      </w:r>
      <w:r w:rsidR="00E16AC6">
        <w:rPr>
          <w:rFonts w:hint="eastAsia"/>
        </w:rPr>
        <w:t xml:space="preserve"> </w:t>
      </w:r>
      <w:r w:rsidR="00E16AC6">
        <w:rPr>
          <w:rFonts w:hint="eastAsia"/>
        </w:rPr>
        <w:t>三维旋转</w:t>
      </w:r>
      <w:r>
        <w:t>容</w:t>
      </w:r>
      <w:r>
        <w:rPr>
          <w:rFonts w:hint="eastAsia"/>
        </w:rPr>
        <w:t>：</w:t>
      </w:r>
      <w:r w:rsidR="00E16AC6">
        <w:t xml:space="preserve"> 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1219200" cy="20866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4875" cy="20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设置形状格式菜单</w:t>
      </w:r>
    </w:p>
    <w:p w:rsidR="00541E72" w:rsidRDefault="00541E72"/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.1.10 </w:t>
      </w:r>
      <w:r>
        <w:t>特殊操作</w:t>
      </w:r>
    </w:p>
    <w:p w:rsidR="00541E72" w:rsidRDefault="00004A0F">
      <w:r>
        <w:t>检测内容</w:t>
      </w:r>
      <w:r>
        <w:rPr>
          <w:rFonts w:hint="eastAsia"/>
        </w:rPr>
        <w:t>1</w:t>
      </w:r>
      <w:r>
        <w:rPr>
          <w:rFonts w:hint="eastAsia"/>
        </w:rPr>
        <w:t>：文字移动或复制</w:t>
      </w:r>
    </w:p>
    <w:p w:rsidR="00541E72" w:rsidRDefault="00004A0F">
      <w:r>
        <w:t>检测内容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替换操作</w:t>
      </w:r>
    </w:p>
    <w:p w:rsidR="00541E72" w:rsidRDefault="00004A0F">
      <w:r>
        <w:rPr>
          <w:rFonts w:hint="eastAsia"/>
        </w:rPr>
        <w:t>检测内容</w:t>
      </w:r>
      <w:r>
        <w:rPr>
          <w:rFonts w:hint="eastAsia"/>
        </w:rPr>
        <w:t>3</w:t>
      </w:r>
      <w:r>
        <w:rPr>
          <w:rFonts w:hint="eastAsia"/>
        </w:rPr>
        <w:t>：插入的特殊符号</w:t>
      </w:r>
    </w:p>
    <w:p w:rsidR="00541E72" w:rsidRDefault="00004A0F">
      <w:r>
        <w:t>检测内容</w:t>
      </w:r>
      <w:r>
        <w:rPr>
          <w:rFonts w:hint="eastAsia"/>
        </w:rPr>
        <w:t>4</w:t>
      </w:r>
      <w:r>
        <w:rPr>
          <w:rFonts w:hint="eastAsia"/>
        </w:rPr>
        <w:t>：是否添加标题，标题的内容和格式（字体，</w:t>
      </w:r>
      <w:r>
        <w:rPr>
          <w:rFonts w:hint="eastAsia"/>
        </w:rPr>
        <w:t xml:space="preserve"> </w:t>
      </w:r>
      <w:r>
        <w:rPr>
          <w:rFonts w:hint="eastAsia"/>
        </w:rPr>
        <w:t>字号，</w:t>
      </w:r>
      <w:r>
        <w:rPr>
          <w:rFonts w:hint="eastAsia"/>
        </w:rPr>
        <w:t xml:space="preserve"> </w:t>
      </w:r>
      <w:r>
        <w:rPr>
          <w:rFonts w:hint="eastAsia"/>
        </w:rPr>
        <w:t>字样，</w:t>
      </w:r>
      <w:r>
        <w:rPr>
          <w:rFonts w:hint="eastAsia"/>
        </w:rPr>
        <w:t xml:space="preserve"> </w:t>
      </w:r>
      <w:r>
        <w:rPr>
          <w:rFonts w:hint="eastAsia"/>
        </w:rPr>
        <w:t>颜色，</w:t>
      </w:r>
      <w:r>
        <w:rPr>
          <w:rFonts w:hint="eastAsia"/>
        </w:rPr>
        <w:t xml:space="preserve"> </w:t>
      </w:r>
      <w:r>
        <w:rPr>
          <w:rFonts w:hint="eastAsia"/>
        </w:rPr>
        <w:t>底色，</w:t>
      </w:r>
      <w:r>
        <w:t>对齐方式</w:t>
      </w:r>
      <w:r>
        <w:rPr>
          <w:rFonts w:hint="eastAsia"/>
        </w:rPr>
        <w:t>）</w:t>
      </w:r>
    </w:p>
    <w:p w:rsidR="00541E72" w:rsidRDefault="00541E72"/>
    <w:p w:rsidR="00541E72" w:rsidRDefault="00004A0F">
      <w:pPr>
        <w:widowControl/>
        <w:jc w:val="left"/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>3</w:t>
      </w:r>
      <w:r>
        <w:t xml:space="preserve">.2 Excel </w:t>
      </w:r>
      <w:r>
        <w:t>检测点</w:t>
      </w:r>
    </w:p>
    <w:p w:rsidR="00541E72" w:rsidRDefault="00004A0F">
      <w:r>
        <w:rPr>
          <w:rFonts w:hint="eastAsia"/>
        </w:rPr>
        <w:t>本文以</w:t>
      </w:r>
      <w:r>
        <w:rPr>
          <w:rFonts w:hint="eastAsia"/>
        </w:rPr>
        <w:t>Excel</w:t>
      </w:r>
      <w:r>
        <w:t xml:space="preserve"> 2013</w:t>
      </w:r>
      <w:r>
        <w:t>为例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其他版本操作可能略有不同。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.2.1 </w:t>
      </w:r>
      <w:r>
        <w:t>工作表</w:t>
      </w:r>
    </w:p>
    <w:p w:rsidR="00541E72" w:rsidRDefault="00004A0F">
      <w:r>
        <w:t>设置方式</w:t>
      </w:r>
      <w:r>
        <w:rPr>
          <w:rFonts w:hint="eastAsia"/>
        </w:rPr>
        <w:t>：工作表菜单</w:t>
      </w:r>
    </w:p>
    <w:p w:rsidR="00541E72" w:rsidRDefault="00004A0F">
      <w:r>
        <w:t>检测内容</w:t>
      </w:r>
      <w:r>
        <w:rPr>
          <w:rFonts w:hint="eastAsia"/>
        </w:rPr>
        <w:t>：工作表新增，改名，删除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129667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2618" cy="17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工作表菜单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.2.2 </w:t>
      </w:r>
      <w:r>
        <w:t>列</w:t>
      </w:r>
    </w:p>
    <w:p w:rsidR="00541E72" w:rsidRDefault="00004A0F">
      <w:r>
        <w:t>设置方式</w:t>
      </w:r>
      <w:r>
        <w:rPr>
          <w:rFonts w:hint="eastAsia"/>
        </w:rPr>
        <w:t>：列操作菜单</w:t>
      </w:r>
    </w:p>
    <w:p w:rsidR="00541E72" w:rsidRDefault="00004A0F">
      <w:r>
        <w:t>检测内容</w:t>
      </w:r>
      <w:r>
        <w:rPr>
          <w:rFonts w:hint="eastAsia"/>
        </w:rPr>
        <w:t>：列宽，</w:t>
      </w:r>
      <w:r>
        <w:rPr>
          <w:rFonts w:hint="eastAsia"/>
        </w:rPr>
        <w:t xml:space="preserve"> </w:t>
      </w:r>
      <w:r>
        <w:rPr>
          <w:rFonts w:hint="eastAsia"/>
        </w:rPr>
        <w:t>插入列，删除列，隐藏列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1647825" cy="25311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2994" cy="25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列操作菜单</w:t>
      </w:r>
    </w:p>
    <w:p w:rsidR="00541E72" w:rsidRDefault="00541E72"/>
    <w:p w:rsidR="00541E72" w:rsidRDefault="00541E72"/>
    <w:p w:rsidR="00541E72" w:rsidRDefault="00541E72"/>
    <w:p w:rsidR="00541E72" w:rsidRDefault="00004A0F">
      <w:pPr>
        <w:pStyle w:val="3"/>
      </w:pPr>
      <w:r>
        <w:rPr>
          <w:rFonts w:hint="eastAsia"/>
        </w:rPr>
        <w:lastRenderedPageBreak/>
        <w:t>3</w:t>
      </w:r>
      <w:r>
        <w:t xml:space="preserve">.2.3 </w:t>
      </w:r>
      <w:r>
        <w:t>行</w:t>
      </w:r>
    </w:p>
    <w:p w:rsidR="00541E72" w:rsidRDefault="00004A0F">
      <w:r>
        <w:t>设置方式</w:t>
      </w:r>
      <w:r>
        <w:rPr>
          <w:rFonts w:hint="eastAsia"/>
        </w:rPr>
        <w:t>：行操作菜单</w:t>
      </w:r>
    </w:p>
    <w:p w:rsidR="00541E72" w:rsidRDefault="00004A0F">
      <w:r>
        <w:t>检测内容</w:t>
      </w:r>
      <w:r>
        <w:rPr>
          <w:rFonts w:hint="eastAsia"/>
        </w:rPr>
        <w:t>：行高，</w:t>
      </w:r>
      <w:r>
        <w:rPr>
          <w:rFonts w:hint="eastAsia"/>
        </w:rPr>
        <w:t xml:space="preserve"> </w:t>
      </w:r>
      <w:r>
        <w:rPr>
          <w:rFonts w:hint="eastAsia"/>
        </w:rPr>
        <w:t>插入行，删除行，隐藏行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1333500" cy="2461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0592" cy="24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行操作菜单</w:t>
      </w:r>
    </w:p>
    <w:p w:rsidR="00541E72" w:rsidRDefault="00541E72"/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.2.4 </w:t>
      </w:r>
      <w:r>
        <w:t>单元格</w:t>
      </w:r>
    </w:p>
    <w:p w:rsidR="00541E72" w:rsidRDefault="00004A0F">
      <w:r>
        <w:t>设置方式</w:t>
      </w:r>
      <w:r>
        <w:rPr>
          <w:rFonts w:hint="eastAsia"/>
        </w:rPr>
        <w:t>：设置单元格格式菜单</w:t>
      </w:r>
    </w:p>
    <w:p w:rsidR="00541E72" w:rsidRDefault="00004A0F">
      <w:r>
        <w:t>检测内容</w:t>
      </w:r>
      <w:r>
        <w:rPr>
          <w:rFonts w:hint="eastAsia"/>
        </w:rPr>
        <w:t>：单元格分类（常规，数值，货币，日期，时间，百分比，分数，科学计数，文本，特殊，自定义），文本水平对齐，垂直对齐，缩进，字体，字形，字号，颜色，下划线，边框线条，颜色，边框设置（上，下，</w:t>
      </w:r>
      <w:r>
        <w:rPr>
          <w:rFonts w:hint="eastAsia"/>
        </w:rPr>
        <w:t xml:space="preserve"> </w:t>
      </w:r>
      <w:r>
        <w:rPr>
          <w:rFonts w:hint="eastAsia"/>
        </w:rPr>
        <w:t>左，右），填充颜色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2884805" cy="1219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4488" cy="12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rFonts w:hint="eastAsia"/>
          <w:sz w:val="18"/>
        </w:rPr>
        <w:t>设置单元格格式菜单</w:t>
      </w:r>
    </w:p>
    <w:p w:rsidR="00541E72" w:rsidRDefault="00541E72"/>
    <w:p w:rsidR="00541E72" w:rsidRDefault="00004A0F">
      <w:r>
        <w:t>设置方式</w:t>
      </w:r>
      <w:r>
        <w:rPr>
          <w:rFonts w:hint="eastAsia"/>
        </w:rPr>
        <w:t>：对齐方式工具栏</w:t>
      </w:r>
    </w:p>
    <w:p w:rsidR="00541E72" w:rsidRDefault="00004A0F">
      <w:r>
        <w:t>检测内容</w:t>
      </w:r>
      <w:r>
        <w:rPr>
          <w:rFonts w:hint="eastAsia"/>
        </w:rPr>
        <w:t>：合并单元格，取消合并单元格</w:t>
      </w:r>
    </w:p>
    <w:p w:rsidR="00541E72" w:rsidRDefault="00004A0F">
      <w:pPr>
        <w:jc w:val="center"/>
      </w:pPr>
      <w:r>
        <w:rPr>
          <w:noProof/>
        </w:rPr>
        <w:lastRenderedPageBreak/>
        <w:drawing>
          <wp:inline distT="0" distB="0" distL="0" distR="0">
            <wp:extent cx="2276475" cy="1095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t>对齐方式工具栏</w:t>
      </w:r>
    </w:p>
    <w:p w:rsidR="00541E72" w:rsidRDefault="00541E72">
      <w:pPr>
        <w:jc w:val="center"/>
        <w:rPr>
          <w:sz w:val="18"/>
        </w:rPr>
      </w:pPr>
    </w:p>
    <w:p w:rsidR="00541E72" w:rsidRDefault="00541E72"/>
    <w:p w:rsidR="00541E72" w:rsidRDefault="00004A0F">
      <w:r>
        <w:t>设置方式</w:t>
      </w:r>
      <w:r>
        <w:rPr>
          <w:rFonts w:hint="eastAsia"/>
        </w:rPr>
        <w:t>：窗口工具栏</w:t>
      </w:r>
    </w:p>
    <w:p w:rsidR="00541E72" w:rsidRDefault="00004A0F">
      <w:r>
        <w:t>检测内容</w:t>
      </w:r>
      <w:r>
        <w:rPr>
          <w:rFonts w:hint="eastAsia"/>
        </w:rPr>
        <w:t>：冻结一个或连续的单元格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886325" cy="12573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窗口工具栏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.2.5 </w:t>
      </w:r>
      <w:r>
        <w:t>图表</w:t>
      </w:r>
    </w:p>
    <w:p w:rsidR="00541E72" w:rsidRDefault="00004A0F">
      <w:r>
        <w:rPr>
          <w:rFonts w:hint="eastAsia"/>
        </w:rPr>
        <w:t>设置方式：图表工具栏</w:t>
      </w:r>
    </w:p>
    <w:p w:rsidR="00541E72" w:rsidRDefault="00004A0F">
      <w:r>
        <w:t>检测内容</w:t>
      </w:r>
      <w:r>
        <w:rPr>
          <w:rFonts w:hint="eastAsia"/>
        </w:rPr>
        <w:t>：柱形图，折线图，饼图，条形图，面积图，散点图，股价图，</w:t>
      </w:r>
      <w:r>
        <w:rPr>
          <w:rFonts w:hint="eastAsia"/>
        </w:rPr>
        <w:t xml:space="preserve"> </w:t>
      </w:r>
      <w:r>
        <w:rPr>
          <w:rFonts w:hint="eastAsia"/>
        </w:rPr>
        <w:t>曲面图，</w:t>
      </w:r>
      <w:r>
        <w:rPr>
          <w:rFonts w:hint="eastAsia"/>
        </w:rPr>
        <w:t xml:space="preserve"> </w:t>
      </w:r>
      <w:r>
        <w:rPr>
          <w:rFonts w:hint="eastAsia"/>
        </w:rPr>
        <w:t>雷达图，组合图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514475" cy="6781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2762" cy="6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图表工具栏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.2.6 </w:t>
      </w:r>
      <w:r>
        <w:t>公式</w:t>
      </w:r>
    </w:p>
    <w:p w:rsidR="00541E72" w:rsidRDefault="00004A0F">
      <w:r>
        <w:t>设置方式</w:t>
      </w:r>
      <w:r>
        <w:rPr>
          <w:rFonts w:hint="eastAsia"/>
        </w:rPr>
        <w:t>：公式选项卡</w:t>
      </w:r>
    </w:p>
    <w:p w:rsidR="00541E72" w:rsidRDefault="00004A0F">
      <w:r>
        <w:t>检测内容</w:t>
      </w:r>
      <w:r>
        <w:rPr>
          <w:rFonts w:hint="eastAsia"/>
        </w:rPr>
        <w:t>：单元格或连续的单元格是否被设置公式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1645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公式选项卡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.2.7 </w:t>
      </w:r>
      <w:r>
        <w:t>排序和筛选</w:t>
      </w:r>
    </w:p>
    <w:p w:rsidR="00541E72" w:rsidRDefault="00004A0F">
      <w:r>
        <w:t>设置方式</w:t>
      </w:r>
      <w:r>
        <w:rPr>
          <w:rFonts w:hint="eastAsia"/>
        </w:rPr>
        <w:t>：排序和筛序工具栏</w:t>
      </w:r>
    </w:p>
    <w:p w:rsidR="00541E72" w:rsidRDefault="00004A0F">
      <w:r>
        <w:t>检测内容</w:t>
      </w:r>
      <w:r>
        <w:rPr>
          <w:rFonts w:hint="eastAsia"/>
        </w:rPr>
        <w:t>：是否对列进行筛选，是否对列进行排序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876425" cy="971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排序和筛选工具栏</w:t>
      </w:r>
    </w:p>
    <w:p w:rsidR="00541E72" w:rsidRDefault="00541E72">
      <w:pPr>
        <w:jc w:val="center"/>
        <w:rPr>
          <w:sz w:val="18"/>
          <w:szCs w:val="18"/>
        </w:rPr>
      </w:pPr>
    </w:p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.2.8 </w:t>
      </w:r>
      <w:r>
        <w:t>页面设置</w:t>
      </w:r>
    </w:p>
    <w:p w:rsidR="00541E72" w:rsidRDefault="00004A0F">
      <w:r>
        <w:t>设置方式</w:t>
      </w:r>
      <w:r>
        <w:rPr>
          <w:rFonts w:hint="eastAsia"/>
        </w:rPr>
        <w:t>：页面设置工具栏</w:t>
      </w:r>
    </w:p>
    <w:p w:rsidR="00541E72" w:rsidRDefault="00004A0F">
      <w:r>
        <w:t>检测内容</w:t>
      </w:r>
      <w:r>
        <w:rPr>
          <w:rFonts w:hint="eastAsia"/>
        </w:rPr>
        <w:t>：页边距，</w:t>
      </w:r>
      <w:r>
        <w:rPr>
          <w:rFonts w:hint="eastAsia"/>
        </w:rPr>
        <w:t xml:space="preserve"> </w:t>
      </w:r>
      <w:r>
        <w:rPr>
          <w:rFonts w:hint="eastAsia"/>
        </w:rPr>
        <w:t>纸张方向，</w:t>
      </w:r>
      <w:r>
        <w:t xml:space="preserve"> </w:t>
      </w:r>
      <w:r>
        <w:t>纸张大小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390900" cy="1181100"/>
            <wp:effectExtent l="647700" t="95250" r="666750" b="952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页面设置工具栏</w:t>
      </w:r>
    </w:p>
    <w:p w:rsidR="00541E72" w:rsidRDefault="00541E72">
      <w:pPr>
        <w:jc w:val="center"/>
        <w:rPr>
          <w:sz w:val="18"/>
          <w:szCs w:val="18"/>
        </w:rPr>
      </w:pPr>
    </w:p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.2.9 </w:t>
      </w:r>
      <w:r>
        <w:t>特殊操作</w:t>
      </w:r>
    </w:p>
    <w:p w:rsidR="00541E72" w:rsidRDefault="00004A0F">
      <w:r>
        <w:t>检测内容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连续数据填充，行或者列</w:t>
      </w:r>
    </w:p>
    <w:p w:rsidR="00541E72" w:rsidRDefault="00004A0F">
      <w:r>
        <w:t>检测内容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相同数据填充，行或者列</w:t>
      </w:r>
    </w:p>
    <w:p w:rsidR="00541E72" w:rsidRDefault="00004A0F">
      <w:pPr>
        <w:widowControl/>
        <w:jc w:val="left"/>
        <w:rPr>
          <w:rFonts w:ascii="Arial" w:eastAsia="黑体" w:hAnsi="Arial"/>
          <w:b/>
          <w:sz w:val="30"/>
        </w:rPr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>3</w:t>
      </w:r>
      <w:r>
        <w:t>.3 PowerPoint</w:t>
      </w:r>
      <w:r>
        <w:t>检测点</w:t>
      </w:r>
    </w:p>
    <w:p w:rsidR="00541E72" w:rsidRDefault="00004A0F">
      <w:r>
        <w:rPr>
          <w:rFonts w:hint="eastAsia"/>
        </w:rPr>
        <w:t>本文以</w:t>
      </w:r>
      <w:r>
        <w:rPr>
          <w:rFonts w:hint="eastAsia"/>
        </w:rPr>
        <w:t>PowerPoint</w:t>
      </w:r>
      <w:r>
        <w:t xml:space="preserve"> 2013</w:t>
      </w:r>
      <w:r>
        <w:t>为例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其他版本操作可能略有不同。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.1 </w:t>
      </w:r>
      <w:r>
        <w:t>幻灯片</w:t>
      </w:r>
    </w:p>
    <w:p w:rsidR="00541E72" w:rsidRDefault="00004A0F">
      <w:r>
        <w:t>设置方式</w:t>
      </w:r>
      <w:r>
        <w:rPr>
          <w:rFonts w:hint="eastAsia"/>
        </w:rPr>
        <w:t>：幻灯片菜单</w:t>
      </w:r>
    </w:p>
    <w:p w:rsidR="00541E72" w:rsidRDefault="00004A0F">
      <w:r>
        <w:t>检测内容</w:t>
      </w:r>
      <w:r>
        <w:rPr>
          <w:rFonts w:hint="eastAsia"/>
        </w:rPr>
        <w:t>：新建幻灯片，</w:t>
      </w:r>
      <w:r>
        <w:rPr>
          <w:rFonts w:hint="eastAsia"/>
        </w:rPr>
        <w:t xml:space="preserve"> </w:t>
      </w:r>
      <w:r>
        <w:rPr>
          <w:rFonts w:hint="eastAsia"/>
        </w:rPr>
        <w:t>复制幻灯片，移动幻灯片，</w:t>
      </w:r>
      <w:r>
        <w:rPr>
          <w:rFonts w:hint="eastAsia"/>
        </w:rPr>
        <w:t xml:space="preserve"> </w:t>
      </w:r>
      <w:r>
        <w:rPr>
          <w:rFonts w:hint="eastAsia"/>
        </w:rPr>
        <w:t>隐藏幻灯片，删除幻灯片，</w:t>
      </w:r>
      <w:r>
        <w:rPr>
          <w:rFonts w:hint="eastAsia"/>
        </w:rPr>
        <w:t xml:space="preserve"> </w:t>
      </w:r>
      <w:r>
        <w:rPr>
          <w:rFonts w:hint="eastAsia"/>
        </w:rPr>
        <w:t>幻灯片板式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171575" cy="31483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4799" cy="32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幻灯片菜单</w:t>
      </w:r>
    </w:p>
    <w:p w:rsidR="00541E72" w:rsidRDefault="00541E72"/>
    <w:p w:rsidR="00541E72" w:rsidRDefault="00004A0F">
      <w:r>
        <w:t>设置方式</w:t>
      </w:r>
      <w:r>
        <w:rPr>
          <w:rFonts w:hint="eastAsia"/>
        </w:rPr>
        <w:t>：设置背景格式菜单</w:t>
      </w:r>
    </w:p>
    <w:p w:rsidR="00541E72" w:rsidRDefault="00004A0F">
      <w:r>
        <w:t>检测内容</w:t>
      </w:r>
      <w:r>
        <w:rPr>
          <w:rFonts w:hint="eastAsia"/>
        </w:rPr>
        <w:t>：背景填充方式，纯色填充设定，渐变填充设定，图片或纹理填充设定，</w:t>
      </w:r>
      <w:r>
        <w:rPr>
          <w:rFonts w:hint="eastAsia"/>
        </w:rPr>
        <w:t xml:space="preserve"> </w:t>
      </w:r>
      <w:r>
        <w:rPr>
          <w:rFonts w:hint="eastAsia"/>
        </w:rPr>
        <w:t>图案填充设定，</w:t>
      </w:r>
      <w:r>
        <w:rPr>
          <w:rFonts w:hint="eastAsia"/>
        </w:rPr>
        <w:t xml:space="preserve"> </w:t>
      </w:r>
      <w:r>
        <w:rPr>
          <w:rFonts w:hint="eastAsia"/>
        </w:rPr>
        <w:t>隐藏背景填充</w:t>
      </w:r>
      <w:r>
        <w:t xml:space="preserve"> 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551305" cy="19335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4042" cy="19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设置背景格式菜单</w:t>
      </w:r>
    </w:p>
    <w:p w:rsidR="00541E72" w:rsidRDefault="00541E72"/>
    <w:p w:rsidR="00541E72" w:rsidRDefault="00004A0F">
      <w:r>
        <w:lastRenderedPageBreak/>
        <w:t>设置方式</w:t>
      </w:r>
      <w:r>
        <w:rPr>
          <w:rFonts w:hint="eastAsia"/>
        </w:rPr>
        <w:t>：幻灯片大小菜单</w:t>
      </w:r>
    </w:p>
    <w:p w:rsidR="00541E72" w:rsidRDefault="00004A0F">
      <w:r>
        <w:t>检测内容</w:t>
      </w:r>
      <w:r>
        <w:rPr>
          <w:rFonts w:hint="eastAsia"/>
        </w:rPr>
        <w:t>：幻灯片大小，宽度，</w:t>
      </w:r>
      <w:r>
        <w:rPr>
          <w:rFonts w:hint="eastAsia"/>
        </w:rPr>
        <w:t xml:space="preserve"> </w:t>
      </w:r>
      <w:r>
        <w:rPr>
          <w:rFonts w:hint="eastAsia"/>
        </w:rPr>
        <w:t>高度，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t xml:space="preserve"> 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714500" cy="1333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8455" cy="13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幻灯片大小菜单栏</w:t>
      </w:r>
    </w:p>
    <w:p w:rsidR="00541E72" w:rsidRDefault="00541E72"/>
    <w:p w:rsidR="00541E72" w:rsidRDefault="00004A0F">
      <w:r>
        <w:t>设置方式</w:t>
      </w:r>
      <w:r>
        <w:rPr>
          <w:rFonts w:hint="eastAsia"/>
        </w:rPr>
        <w:t>：切换工具栏</w:t>
      </w:r>
    </w:p>
    <w:p w:rsidR="00541E72" w:rsidRDefault="00004A0F">
      <w:r>
        <w:t>检测内容</w:t>
      </w:r>
      <w:r>
        <w:rPr>
          <w:rFonts w:hint="eastAsia"/>
        </w:rPr>
        <w:t>：切换效果，</w:t>
      </w:r>
      <w:r>
        <w:rPr>
          <w:rFonts w:hint="eastAsia"/>
        </w:rPr>
        <w:t xml:space="preserve"> </w:t>
      </w:r>
      <w:r>
        <w:rPr>
          <w:rFonts w:hint="eastAsia"/>
        </w:rPr>
        <w:t>声音，持续时间，</w:t>
      </w:r>
      <w:r>
        <w:rPr>
          <w:rFonts w:hint="eastAsia"/>
        </w:rPr>
        <w:t xml:space="preserve"> </w:t>
      </w:r>
      <w:r>
        <w:rPr>
          <w:rFonts w:hint="eastAsia"/>
        </w:rPr>
        <w:t>换片方式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4972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切换工具栏</w:t>
      </w:r>
    </w:p>
    <w:p w:rsidR="00541E72" w:rsidRDefault="00541E72"/>
    <w:p w:rsidR="00541E72" w:rsidRDefault="00004A0F">
      <w:r>
        <w:t>设置方式</w:t>
      </w:r>
      <w:r>
        <w:rPr>
          <w:rFonts w:hint="eastAsia"/>
        </w:rPr>
        <w:t>：动画工具栏</w:t>
      </w:r>
    </w:p>
    <w:p w:rsidR="00541E72" w:rsidRDefault="00004A0F">
      <w:r>
        <w:t>检测内容</w:t>
      </w:r>
      <w:r>
        <w:rPr>
          <w:rFonts w:hint="eastAsia"/>
        </w:rPr>
        <w:t>：动画效果，</w:t>
      </w:r>
      <w:r>
        <w:rPr>
          <w:rFonts w:hint="eastAsia"/>
        </w:rPr>
        <w:t xml:space="preserve"> </w:t>
      </w:r>
      <w:r>
        <w:rPr>
          <w:rFonts w:hint="eastAsia"/>
        </w:rPr>
        <w:t>触发，持续时间，</w:t>
      </w:r>
      <w:r>
        <w:t xml:space="preserve"> </w:t>
      </w:r>
      <w:r>
        <w:t>开始</w:t>
      </w:r>
      <w:r>
        <w:rPr>
          <w:rFonts w:hint="eastAsia"/>
        </w:rPr>
        <w:t>，</w:t>
      </w:r>
      <w:r>
        <w:t>延迟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0038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动画工具栏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.2 </w:t>
      </w:r>
      <w:r>
        <w:t>文本框</w:t>
      </w:r>
    </w:p>
    <w:p w:rsidR="00541E72" w:rsidRDefault="00004A0F">
      <w:r>
        <w:t>设置方式</w:t>
      </w:r>
      <w:r>
        <w:rPr>
          <w:rFonts w:hint="eastAsia"/>
        </w:rPr>
        <w:t>：设置形状格式菜单</w:t>
      </w:r>
    </w:p>
    <w:p w:rsidR="00541E72" w:rsidRDefault="00004A0F">
      <w:r>
        <w:t>检测内容</w:t>
      </w:r>
      <w:r>
        <w:rPr>
          <w:rFonts w:hint="eastAsia"/>
        </w:rPr>
        <w:t>：文本框样式（横排文本框，垂直文本框），</w:t>
      </w:r>
      <w:r>
        <w:rPr>
          <w:rFonts w:hint="eastAsia"/>
        </w:rPr>
        <w:t xml:space="preserve"> </w:t>
      </w:r>
      <w:r>
        <w:rPr>
          <w:rFonts w:hint="eastAsia"/>
        </w:rPr>
        <w:t>填充设置，</w:t>
      </w:r>
      <w:r>
        <w:rPr>
          <w:rFonts w:hint="eastAsia"/>
        </w:rPr>
        <w:t xml:space="preserve"> </w:t>
      </w:r>
      <w:r>
        <w:rPr>
          <w:rFonts w:hint="eastAsia"/>
        </w:rPr>
        <w:t>线条设置，</w:t>
      </w:r>
      <w:r>
        <w:rPr>
          <w:rFonts w:hint="eastAsia"/>
        </w:rPr>
        <w:t xml:space="preserve"> </w:t>
      </w:r>
      <w:r>
        <w:rPr>
          <w:rFonts w:hint="eastAsia"/>
        </w:rPr>
        <w:t>文本填充设置，</w:t>
      </w:r>
      <w:r>
        <w:rPr>
          <w:rFonts w:hint="eastAsia"/>
        </w:rPr>
        <w:t xml:space="preserve"> </w:t>
      </w:r>
      <w:r>
        <w:rPr>
          <w:rFonts w:hint="eastAsia"/>
        </w:rPr>
        <w:t>文本边框设置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666875" cy="16002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9172" cy="16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设置形状格式菜单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lastRenderedPageBreak/>
        <w:t>3</w:t>
      </w:r>
      <w:r>
        <w:t xml:space="preserve">.3.3 </w:t>
      </w:r>
      <w:r>
        <w:rPr>
          <w:rFonts w:hint="eastAsia"/>
        </w:rPr>
        <w:t>页眉与页脚和幻灯片编号</w:t>
      </w:r>
    </w:p>
    <w:p w:rsidR="00541E72" w:rsidRDefault="00004A0F">
      <w:r>
        <w:t>设置方式</w:t>
      </w:r>
      <w:r>
        <w:rPr>
          <w:rFonts w:hint="eastAsia"/>
        </w:rPr>
        <w:t>：页眉和页脚菜单</w:t>
      </w:r>
    </w:p>
    <w:p w:rsidR="00541E72" w:rsidRDefault="00004A0F">
      <w:r>
        <w:t>检测内容</w:t>
      </w:r>
      <w:r>
        <w:rPr>
          <w:rFonts w:hint="eastAsia"/>
        </w:rPr>
        <w:t>：日期和时间，</w:t>
      </w:r>
      <w:r>
        <w:rPr>
          <w:rFonts w:hint="eastAsia"/>
        </w:rPr>
        <w:t xml:space="preserve"> </w:t>
      </w:r>
      <w:r>
        <w:rPr>
          <w:rFonts w:hint="eastAsia"/>
        </w:rPr>
        <w:t>幻灯片编号，</w:t>
      </w:r>
      <w:r>
        <w:rPr>
          <w:rFonts w:hint="eastAsia"/>
        </w:rPr>
        <w:t xml:space="preserve"> </w:t>
      </w:r>
      <w:r>
        <w:rPr>
          <w:rFonts w:hint="eastAsia"/>
        </w:rPr>
        <w:t>页眉，页脚，标题幻灯片中不显示</w:t>
      </w:r>
    </w:p>
    <w:p w:rsidR="00541E72" w:rsidRDefault="00004A0F">
      <w:pPr>
        <w:jc w:val="center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4521200" cy="16097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0398" cy="16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页眉和页脚菜单</w:t>
      </w:r>
    </w:p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.3.4 </w:t>
      </w:r>
      <w:r>
        <w:t>艺术字</w:t>
      </w:r>
    </w:p>
    <w:p w:rsidR="00541E72" w:rsidRDefault="00004A0F">
      <w:r>
        <w:t>设置方式</w:t>
      </w:r>
      <w:r>
        <w:rPr>
          <w:rFonts w:hint="eastAsia"/>
        </w:rPr>
        <w:t>：设置形状格式菜单</w:t>
      </w:r>
    </w:p>
    <w:p w:rsidR="00541E72" w:rsidRDefault="00004A0F">
      <w:r>
        <w:t>检测内容</w:t>
      </w:r>
      <w:r>
        <w:rPr>
          <w:rFonts w:hint="eastAsia"/>
        </w:rPr>
        <w:t>：艺术字样式（横排文本框，垂直文本框），</w:t>
      </w:r>
      <w:r>
        <w:rPr>
          <w:rFonts w:hint="eastAsia"/>
        </w:rPr>
        <w:t xml:space="preserve"> </w:t>
      </w:r>
      <w:r>
        <w:rPr>
          <w:rFonts w:hint="eastAsia"/>
        </w:rPr>
        <w:t>填充设置，</w:t>
      </w:r>
      <w:r>
        <w:rPr>
          <w:rFonts w:hint="eastAsia"/>
        </w:rPr>
        <w:t xml:space="preserve"> </w:t>
      </w:r>
      <w:r>
        <w:rPr>
          <w:rFonts w:hint="eastAsia"/>
        </w:rPr>
        <w:t>线条设置，</w:t>
      </w:r>
      <w:r>
        <w:rPr>
          <w:rFonts w:hint="eastAsia"/>
        </w:rPr>
        <w:t xml:space="preserve"> </w:t>
      </w:r>
      <w:r>
        <w:rPr>
          <w:rFonts w:hint="eastAsia"/>
        </w:rPr>
        <w:t>文本填充设置，</w:t>
      </w:r>
      <w:r>
        <w:rPr>
          <w:rFonts w:hint="eastAsia"/>
        </w:rPr>
        <w:t xml:space="preserve"> </w:t>
      </w:r>
      <w:r>
        <w:rPr>
          <w:rFonts w:hint="eastAsia"/>
        </w:rPr>
        <w:t>文本边框设置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409065" cy="135255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9289" cy="13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设置形状格式菜单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 xml:space="preserve">.3.5 </w:t>
      </w:r>
      <w:r>
        <w:t>表格</w:t>
      </w:r>
    </w:p>
    <w:p w:rsidR="00541E72" w:rsidRDefault="00004A0F">
      <w:r>
        <w:t>设置方式</w:t>
      </w:r>
      <w:r>
        <w:rPr>
          <w:rFonts w:hint="eastAsia"/>
        </w:rPr>
        <w:t>：表格工具栏</w:t>
      </w:r>
    </w:p>
    <w:p w:rsidR="00541E72" w:rsidRDefault="00004A0F">
      <w:r>
        <w:t>检测内容</w:t>
      </w:r>
      <w:r>
        <w:rPr>
          <w:rFonts w:hint="eastAsia"/>
        </w:rPr>
        <w:t>：表格大小（行数量，</w:t>
      </w:r>
      <w:r>
        <w:rPr>
          <w:rFonts w:hint="eastAsia"/>
        </w:rPr>
        <w:t xml:space="preserve"> </w:t>
      </w:r>
      <w:r>
        <w:rPr>
          <w:rFonts w:hint="eastAsia"/>
        </w:rPr>
        <w:t>列数量），</w:t>
      </w:r>
      <w:r>
        <w:rPr>
          <w:rFonts w:hint="eastAsia"/>
        </w:rPr>
        <w:t xml:space="preserve"> </w:t>
      </w:r>
      <w:r>
        <w:rPr>
          <w:rFonts w:hint="eastAsia"/>
        </w:rPr>
        <w:t>表格属性（底纹，边框样式，边框粗细，边框颜色）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5266055" cy="12287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3472" cy="12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</w:rPr>
      </w:pPr>
      <w:r>
        <w:rPr>
          <w:sz w:val="18"/>
        </w:rPr>
        <w:lastRenderedPageBreak/>
        <w:t>表格工具栏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.6 </w:t>
      </w:r>
      <w:r>
        <w:t>媒体</w:t>
      </w:r>
    </w:p>
    <w:p w:rsidR="00541E72" w:rsidRDefault="00004A0F">
      <w:r>
        <w:t>设置方式</w:t>
      </w:r>
      <w:r>
        <w:rPr>
          <w:rFonts w:hint="eastAsia"/>
        </w:rPr>
        <w:t>：媒体工具栏</w:t>
      </w:r>
    </w:p>
    <w:p w:rsidR="00541E72" w:rsidRDefault="00004A0F">
      <w:r>
        <w:t>检测内容</w:t>
      </w:r>
      <w:r>
        <w:rPr>
          <w:rFonts w:hint="eastAsia"/>
        </w:rPr>
        <w:t>：插入的视频，插入的音频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904875" cy="8477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媒体工具栏</w:t>
      </w:r>
    </w:p>
    <w:p w:rsidR="00541E72" w:rsidRDefault="00541E72"/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.7 </w:t>
      </w:r>
      <w:r>
        <w:t>链接</w:t>
      </w:r>
    </w:p>
    <w:p w:rsidR="00541E72" w:rsidRDefault="00004A0F">
      <w:r>
        <w:t>设置方式</w:t>
      </w:r>
      <w:r>
        <w:rPr>
          <w:rFonts w:hint="eastAsia"/>
        </w:rPr>
        <w:t>：链接工具栏</w:t>
      </w:r>
    </w:p>
    <w:p w:rsidR="00541E72" w:rsidRDefault="00004A0F">
      <w:r>
        <w:t>检测内容</w:t>
      </w:r>
      <w:r>
        <w:rPr>
          <w:rFonts w:hint="eastAsia"/>
        </w:rPr>
        <w:t>：链接地址，鼠标动作（链接到幻灯片，</w:t>
      </w:r>
      <w:r>
        <w:rPr>
          <w:rFonts w:hint="eastAsia"/>
        </w:rPr>
        <w:t xml:space="preserve"> </w:t>
      </w:r>
      <w:r>
        <w:rPr>
          <w:rFonts w:hint="eastAsia"/>
        </w:rPr>
        <w:t>运行程序，</w:t>
      </w:r>
      <w:r>
        <w:rPr>
          <w:rFonts w:hint="eastAsia"/>
        </w:rPr>
        <w:t xml:space="preserve"> </w:t>
      </w:r>
      <w:r>
        <w:rPr>
          <w:rFonts w:hint="eastAsia"/>
        </w:rPr>
        <w:t>播放声音）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790575" cy="7823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97903" cy="78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链接工具栏</w:t>
      </w:r>
    </w:p>
    <w:p w:rsidR="00541E72" w:rsidRDefault="00541E72"/>
    <w:p w:rsidR="00541E72" w:rsidRDefault="00541E72"/>
    <w:p w:rsidR="00541E72" w:rsidRDefault="00541E72"/>
    <w:p w:rsidR="00541E72" w:rsidRDefault="00004A0F">
      <w:pPr>
        <w:widowControl/>
        <w:jc w:val="left"/>
        <w:rPr>
          <w:rFonts w:ascii="Arial" w:eastAsia="黑体" w:hAnsi="Arial"/>
          <w:b/>
          <w:sz w:val="30"/>
        </w:rPr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>3</w:t>
      </w:r>
      <w:r>
        <w:t>.4 Photoshop</w:t>
      </w:r>
      <w:r>
        <w:t>检测点</w:t>
      </w:r>
    </w:p>
    <w:p w:rsidR="00541E72" w:rsidRDefault="00004A0F">
      <w:r>
        <w:rPr>
          <w:rFonts w:hint="eastAsia"/>
        </w:rPr>
        <w:t>本文以</w:t>
      </w:r>
      <w:r>
        <w:t>Photoshop CS3</w:t>
      </w:r>
      <w:r>
        <w:t>为例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其他版本操作可能略有不同。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t>3</w:t>
      </w:r>
      <w:r>
        <w:t>.4.</w:t>
      </w:r>
      <w:r>
        <w:rPr>
          <w:rFonts w:hint="eastAsia"/>
        </w:rPr>
        <w:t>1</w:t>
      </w:r>
      <w:r>
        <w:t xml:space="preserve"> </w:t>
      </w:r>
      <w:r>
        <w:t>图层</w:t>
      </w:r>
    </w:p>
    <w:p w:rsidR="00541E72" w:rsidRDefault="00004A0F">
      <w:r>
        <w:t>设置方式</w:t>
      </w:r>
      <w:r>
        <w:rPr>
          <w:rFonts w:hint="eastAsia"/>
        </w:rPr>
        <w:t>：图层工具栏</w:t>
      </w:r>
    </w:p>
    <w:p w:rsidR="00541E72" w:rsidRDefault="00004A0F">
      <w:r>
        <w:t>检测内容</w:t>
      </w:r>
      <w:r>
        <w:rPr>
          <w:rFonts w:hint="eastAsia"/>
        </w:rPr>
        <w:t>：新建图层，复制图层，移动图层，</w:t>
      </w:r>
      <w:r>
        <w:rPr>
          <w:rFonts w:hint="eastAsia"/>
        </w:rPr>
        <w:t xml:space="preserve"> </w:t>
      </w:r>
      <w:r>
        <w:rPr>
          <w:rFonts w:hint="eastAsia"/>
        </w:rPr>
        <w:t>图层改名，删除图层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085850" cy="2075180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90751" cy="20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图层工具栏</w:t>
      </w:r>
    </w:p>
    <w:p w:rsidR="00541E72" w:rsidRDefault="00541E72"/>
    <w:p w:rsidR="00541E72" w:rsidRDefault="00004A0F">
      <w:r>
        <w:t>设置方式</w:t>
      </w:r>
      <w:r>
        <w:rPr>
          <w:rFonts w:hint="eastAsia"/>
        </w:rPr>
        <w:t>：图层样式菜单</w:t>
      </w:r>
    </w:p>
    <w:p w:rsidR="00541E72" w:rsidRDefault="00004A0F">
      <w:r>
        <w:t>检测内容</w:t>
      </w:r>
      <w:r>
        <w:rPr>
          <w:rFonts w:hint="eastAsia"/>
        </w:rPr>
        <w:t>：混合选项设置，投影设置，内投影设置，外发光设置，内发光设置，斜面和浮雕设置，光泽设置，原色叠加</w:t>
      </w:r>
      <w:bookmarkStart w:id="0" w:name="_GoBack"/>
      <w:bookmarkEnd w:id="0"/>
      <w:r>
        <w:rPr>
          <w:rFonts w:hint="eastAsia"/>
        </w:rPr>
        <w:t>设置，渐变叠加设置，</w:t>
      </w:r>
      <w:r>
        <w:rPr>
          <w:rFonts w:hint="eastAsia"/>
        </w:rPr>
        <w:t xml:space="preserve"> </w:t>
      </w:r>
      <w:r>
        <w:rPr>
          <w:rFonts w:hint="eastAsia"/>
        </w:rPr>
        <w:t>图案叠加设置，描边设置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581400" cy="3001010"/>
            <wp:effectExtent l="0" t="0" r="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7225" cy="300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图层样式菜单</w:t>
      </w:r>
    </w:p>
    <w:p w:rsidR="00541E72" w:rsidRDefault="00541E72"/>
    <w:p w:rsidR="00541E72" w:rsidRDefault="00004A0F">
      <w:pPr>
        <w:pStyle w:val="3"/>
      </w:pPr>
      <w:r>
        <w:rPr>
          <w:rFonts w:hint="eastAsia"/>
        </w:rPr>
        <w:lastRenderedPageBreak/>
        <w:t>3</w:t>
      </w:r>
      <w:r>
        <w:t xml:space="preserve">.4.2 </w:t>
      </w:r>
      <w:r>
        <w:t>文本</w:t>
      </w:r>
    </w:p>
    <w:p w:rsidR="00541E72" w:rsidRDefault="00004A0F">
      <w:r>
        <w:t>设置方式</w:t>
      </w:r>
      <w:r>
        <w:rPr>
          <w:rFonts w:hint="eastAsia"/>
        </w:rPr>
        <w:t>：文本工具栏</w:t>
      </w:r>
    </w:p>
    <w:p w:rsidR="00541E72" w:rsidRDefault="00004A0F">
      <w:r>
        <w:t>检测内容</w:t>
      </w:r>
      <w:r>
        <w:rPr>
          <w:rFonts w:hint="eastAsia"/>
        </w:rPr>
        <w:t>：方向，字体，字形，</w:t>
      </w:r>
      <w:r>
        <w:rPr>
          <w:rFonts w:hint="eastAsia"/>
        </w:rPr>
        <w:t xml:space="preserve"> </w:t>
      </w:r>
      <w:r>
        <w:rPr>
          <w:rFonts w:hint="eastAsia"/>
        </w:rPr>
        <w:t>字号，</w:t>
      </w:r>
      <w:r>
        <w:rPr>
          <w:rFonts w:hint="eastAsia"/>
        </w:rPr>
        <w:t xml:space="preserve"> </w:t>
      </w:r>
      <w:r>
        <w:rPr>
          <w:rFonts w:hint="eastAsia"/>
        </w:rPr>
        <w:t>风格（无，</w:t>
      </w:r>
      <w:r>
        <w:rPr>
          <w:rFonts w:hint="eastAsia"/>
        </w:rPr>
        <w:t xml:space="preserve"> </w:t>
      </w:r>
      <w:r>
        <w:rPr>
          <w:rFonts w:hint="eastAsia"/>
        </w:rPr>
        <w:t>锐利，</w:t>
      </w:r>
      <w:r>
        <w:rPr>
          <w:rFonts w:hint="eastAsia"/>
        </w:rPr>
        <w:t xml:space="preserve"> </w:t>
      </w:r>
      <w:r>
        <w:rPr>
          <w:rFonts w:hint="eastAsia"/>
        </w:rPr>
        <w:t>平滑，</w:t>
      </w:r>
      <w:r>
        <w:rPr>
          <w:rFonts w:hint="eastAsia"/>
        </w:rPr>
        <w:t xml:space="preserve"> </w:t>
      </w:r>
      <w:r>
        <w:rPr>
          <w:rFonts w:hint="eastAsia"/>
        </w:rPr>
        <w:t>浑厚，</w:t>
      </w:r>
      <w:r>
        <w:rPr>
          <w:rFonts w:hint="eastAsia"/>
        </w:rPr>
        <w:t xml:space="preserve"> </w:t>
      </w:r>
      <w:r>
        <w:rPr>
          <w:rFonts w:hint="eastAsia"/>
        </w:rPr>
        <w:t>犀利，</w:t>
      </w:r>
      <w:r>
        <w:rPr>
          <w:rFonts w:hint="eastAsia"/>
        </w:rPr>
        <w:t xml:space="preserve"> </w:t>
      </w:r>
      <w:r>
        <w:rPr>
          <w:rFonts w:hint="eastAsia"/>
        </w:rPr>
        <w:t>颜色，变形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864735" cy="302260"/>
            <wp:effectExtent l="0" t="0" r="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73421" cy="3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文本工具栏</w:t>
      </w:r>
    </w:p>
    <w:p w:rsidR="00541E72" w:rsidRDefault="00541E72"/>
    <w:p w:rsidR="00541E72" w:rsidRDefault="00004A0F">
      <w:pPr>
        <w:pStyle w:val="3"/>
      </w:pPr>
      <w:r>
        <w:t xml:space="preserve">3.4.3 </w:t>
      </w:r>
      <w:r>
        <w:t>图像大小</w:t>
      </w:r>
    </w:p>
    <w:p w:rsidR="00541E72" w:rsidRDefault="00004A0F">
      <w:r>
        <w:t>设置方式</w:t>
      </w:r>
      <w:r>
        <w:rPr>
          <w:rFonts w:hint="eastAsia"/>
        </w:rPr>
        <w:t>：图像大小菜单</w:t>
      </w:r>
    </w:p>
    <w:p w:rsidR="00541E72" w:rsidRDefault="00004A0F">
      <w:r>
        <w:t>检测内容</w:t>
      </w:r>
      <w:r>
        <w:rPr>
          <w:rFonts w:hint="eastAsia"/>
        </w:rPr>
        <w:t>：像素大小，</w:t>
      </w:r>
      <w:r>
        <w:rPr>
          <w:rFonts w:hint="eastAsia"/>
        </w:rPr>
        <w:t xml:space="preserve"> </w:t>
      </w:r>
      <w:r>
        <w:rPr>
          <w:rFonts w:hint="eastAsia"/>
        </w:rPr>
        <w:t>文档大小，</w:t>
      </w:r>
      <w:r>
        <w:rPr>
          <w:rFonts w:hint="eastAsia"/>
        </w:rPr>
        <w:t xml:space="preserve"> </w:t>
      </w:r>
      <w:r>
        <w:rPr>
          <w:rFonts w:hint="eastAsia"/>
        </w:rPr>
        <w:t>缩放样式，约束比例，</w:t>
      </w:r>
      <w:r>
        <w:rPr>
          <w:rFonts w:hint="eastAsia"/>
        </w:rPr>
        <w:t xml:space="preserve"> </w:t>
      </w:r>
      <w:r>
        <w:rPr>
          <w:rFonts w:hint="eastAsia"/>
        </w:rPr>
        <w:t>重定图像像素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962785" cy="1676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1082" cy="16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图像大小菜单</w:t>
      </w:r>
    </w:p>
    <w:p w:rsidR="00541E72" w:rsidRDefault="00004A0F">
      <w:r>
        <w:rPr>
          <w:rFonts w:hint="eastAsia"/>
        </w:rPr>
        <w:t xml:space="preserve"> </w:t>
      </w:r>
    </w:p>
    <w:p w:rsidR="00541E72" w:rsidRDefault="00004A0F">
      <w:pPr>
        <w:pStyle w:val="3"/>
      </w:pPr>
      <w:r>
        <w:t xml:space="preserve">3.4.4 </w:t>
      </w:r>
      <w:r>
        <w:t>滤镜</w:t>
      </w:r>
    </w:p>
    <w:p w:rsidR="00541E72" w:rsidRDefault="00004A0F">
      <w:r>
        <w:t>设置方式</w:t>
      </w:r>
      <w:r>
        <w:rPr>
          <w:rFonts w:hint="eastAsia"/>
        </w:rPr>
        <w:t>：滤镜菜单</w:t>
      </w:r>
    </w:p>
    <w:p w:rsidR="00541E72" w:rsidRDefault="00004A0F">
      <w:r>
        <w:t>检测内容</w:t>
      </w:r>
      <w:r>
        <w:rPr>
          <w:rFonts w:hint="eastAsia"/>
        </w:rPr>
        <w:t>：像素大小，</w:t>
      </w:r>
      <w:r>
        <w:rPr>
          <w:rFonts w:hint="eastAsia"/>
        </w:rPr>
        <w:t xml:space="preserve"> </w:t>
      </w:r>
      <w:r>
        <w:rPr>
          <w:rFonts w:hint="eastAsia"/>
        </w:rPr>
        <w:t>文档大小，</w:t>
      </w:r>
      <w:r>
        <w:rPr>
          <w:rFonts w:hint="eastAsia"/>
        </w:rPr>
        <w:t xml:space="preserve"> </w:t>
      </w:r>
      <w:r>
        <w:rPr>
          <w:rFonts w:hint="eastAsia"/>
        </w:rPr>
        <w:t>缩放样式，约束比例，</w:t>
      </w:r>
      <w:r>
        <w:rPr>
          <w:rFonts w:hint="eastAsia"/>
        </w:rPr>
        <w:t xml:space="preserve"> </w:t>
      </w:r>
      <w:r>
        <w:rPr>
          <w:rFonts w:hint="eastAsia"/>
        </w:rPr>
        <w:t>重定图像像素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1095375" cy="209042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05978" cy="21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</w:pPr>
      <w:r>
        <w:t>滤镜菜单</w:t>
      </w:r>
    </w:p>
    <w:p w:rsidR="00541E72" w:rsidRDefault="00004A0F">
      <w:pPr>
        <w:pStyle w:val="3"/>
      </w:pPr>
      <w:r>
        <w:lastRenderedPageBreak/>
        <w:t xml:space="preserve">3.4.5 </w:t>
      </w:r>
      <w:r>
        <w:t>工具</w:t>
      </w:r>
    </w:p>
    <w:p w:rsidR="00541E72" w:rsidRDefault="00004A0F">
      <w:r>
        <w:t>设置方式</w:t>
      </w:r>
      <w:r>
        <w:rPr>
          <w:rFonts w:hint="eastAsia"/>
        </w:rPr>
        <w:t>：工具栏</w:t>
      </w:r>
    </w:p>
    <w:p w:rsidR="00541E72" w:rsidRDefault="00004A0F">
      <w:r>
        <w:t>检测内容</w:t>
      </w:r>
      <w:r>
        <w:rPr>
          <w:rFonts w:hint="eastAsia"/>
        </w:rPr>
        <w:t>：污点修复，仿制，印章，橡皮擦，切片，套索，港币</w:t>
      </w:r>
    </w:p>
    <w:p w:rsidR="00541E72" w:rsidRDefault="00004A0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77800" cy="31813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502" cy="36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jc w:val="center"/>
        <w:rPr>
          <w:sz w:val="18"/>
          <w:szCs w:val="18"/>
        </w:rPr>
      </w:pPr>
      <w:r>
        <w:rPr>
          <w:sz w:val="18"/>
          <w:szCs w:val="18"/>
        </w:rPr>
        <w:t>工具栏</w:t>
      </w:r>
    </w:p>
    <w:p w:rsidR="00541E72" w:rsidRDefault="00541E72"/>
    <w:p w:rsidR="00541E72" w:rsidRDefault="00541E72"/>
    <w:p w:rsidR="00541E72" w:rsidRDefault="00541E72"/>
    <w:p w:rsidR="00541E72" w:rsidRDefault="00541E72"/>
    <w:p w:rsidR="00541E72" w:rsidRDefault="00541E72">
      <w:pPr>
        <w:widowControl/>
        <w:jc w:val="left"/>
        <w:rPr>
          <w:b/>
          <w:kern w:val="44"/>
          <w:sz w:val="32"/>
        </w:rPr>
      </w:pPr>
    </w:p>
    <w:p w:rsidR="00541E72" w:rsidRDefault="00004A0F">
      <w:pPr>
        <w:widowControl/>
        <w:jc w:val="left"/>
        <w:rPr>
          <w:b/>
          <w:kern w:val="44"/>
          <w:sz w:val="32"/>
        </w:rPr>
      </w:pPr>
      <w:r>
        <w:br w:type="page"/>
      </w:r>
    </w:p>
    <w:p w:rsidR="00541E72" w:rsidRDefault="00004A0F">
      <w:pPr>
        <w:pStyle w:val="1"/>
      </w:pPr>
      <w:r>
        <w:rPr>
          <w:rFonts w:hint="eastAsia"/>
        </w:rPr>
        <w:lastRenderedPageBreak/>
        <w:t>4</w:t>
      </w:r>
      <w:r>
        <w:t xml:space="preserve"> </w:t>
      </w:r>
      <w:r>
        <w:t>文档格式</w:t>
      </w:r>
      <w:r>
        <w:rPr>
          <w:rFonts w:hint="eastAsia"/>
        </w:rPr>
        <w:t>与设计</w:t>
      </w:r>
    </w:p>
    <w:p w:rsidR="00541E72" w:rsidRDefault="00004A0F">
      <w:pPr>
        <w:pStyle w:val="2"/>
      </w:pPr>
      <w:r>
        <w:rPr>
          <w:rFonts w:hint="eastAsia"/>
        </w:rPr>
        <w:t>4</w:t>
      </w:r>
      <w:r>
        <w:t xml:space="preserve">.1 </w:t>
      </w:r>
      <w:r>
        <w:t>差异点格式</w:t>
      </w:r>
    </w:p>
    <w:p w:rsidR="00541E72" w:rsidRDefault="00004A0F">
      <w:r>
        <w:rPr>
          <w:rFonts w:hint="eastAsia"/>
        </w:rPr>
        <w:t>差异点使用</w:t>
      </w:r>
      <w:r>
        <w:rPr>
          <w:rFonts w:hint="eastAsia"/>
        </w:rPr>
        <w:t>json</w:t>
      </w:r>
      <w:r>
        <w:rPr>
          <w:rFonts w:hint="eastAsia"/>
        </w:rPr>
        <w:t>描述</w:t>
      </w:r>
      <w:r>
        <w:t>在文档特定位置的设置</w:t>
      </w:r>
      <w:r>
        <w:rPr>
          <w:rFonts w:hint="eastAsia"/>
        </w:rPr>
        <w:t>。</w:t>
      </w:r>
    </w:p>
    <w:p w:rsidR="00541E72" w:rsidRDefault="00541E72"/>
    <w:p w:rsidR="00541E72" w:rsidRDefault="00004A0F">
      <w:r>
        <w:t>文档示例</w:t>
      </w:r>
      <w:r>
        <w:rPr>
          <w:rFonts w:hint="eastAsia"/>
        </w:rPr>
        <w:t>：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/>
          <w:color w:val="9CDCFE"/>
          <w:kern w:val="0"/>
          <w:szCs w:val="21"/>
        </w:rPr>
        <w:t>"Parameters"</w:t>
      </w:r>
      <w:r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9CDCFE"/>
          <w:kern w:val="0"/>
          <w:szCs w:val="21"/>
        </w:rPr>
        <w:t>"TargetProperty"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Cs w:val="21"/>
        </w:rPr>
        <w:t>"frameRate"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9CDCFE"/>
          <w:kern w:val="0"/>
          <w:szCs w:val="21"/>
        </w:rPr>
        <w:t>"TargetValue"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Cs w:val="21"/>
        </w:rPr>
        <w:t>"10"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9CDCFE"/>
          <w:kern w:val="0"/>
          <w:szCs w:val="21"/>
        </w:rPr>
        <w:t>"TargetIndex"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},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/>
          <w:color w:val="9CDCFE"/>
          <w:kern w:val="0"/>
          <w:szCs w:val="21"/>
        </w:rPr>
        <w:t>"ScoreName"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Cs w:val="21"/>
        </w:rPr>
        <w:t>"CSPM.OnlineTest.Business.Flash.Scores.FlashPropertyEqualScore"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</w:rPr>
        <w:t>将文档帧频修改为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10</w:t>
      </w:r>
      <w:r>
        <w:rPr>
          <w:rFonts w:ascii="Consolas" w:eastAsia="宋体" w:hAnsi="Consolas" w:cs="宋体"/>
          <w:color w:val="CE9178"/>
          <w:kern w:val="0"/>
          <w:szCs w:val="21"/>
        </w:rPr>
        <w:t>（</w:t>
      </w:r>
      <w:r>
        <w:rPr>
          <w:rFonts w:ascii="Consolas" w:eastAsia="宋体" w:hAnsi="Consolas" w:cs="宋体"/>
          <w:color w:val="CE9178"/>
          <w:kern w:val="0"/>
          <w:szCs w:val="21"/>
        </w:rPr>
        <w:t>FPS</w:t>
      </w:r>
      <w:r>
        <w:rPr>
          <w:rFonts w:ascii="Consolas" w:eastAsia="宋体" w:hAnsi="Consolas" w:cs="宋体"/>
          <w:color w:val="CE9178"/>
          <w:kern w:val="0"/>
          <w:szCs w:val="21"/>
        </w:rPr>
        <w:t>）。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/>
          <w:color w:val="9CDCFE"/>
          <w:kern w:val="0"/>
          <w:szCs w:val="21"/>
        </w:rPr>
        <w:t>"Path"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Cs w:val="21"/>
        </w:rPr>
        <w:t>"/FlashDocument[0]/"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/>
          <w:color w:val="9CDCFE"/>
          <w:kern w:val="0"/>
          <w:szCs w:val="21"/>
        </w:rPr>
        <w:t>"Target"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Cs w:val="21"/>
        </w:rPr>
        <w:t>"FlashDocument[0]"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/>
          <w:color w:val="9CDCFE"/>
          <w:kern w:val="0"/>
          <w:szCs w:val="21"/>
        </w:rPr>
        <w:t>"Priority"</w:t>
      </w:r>
      <w:r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9CDCFE"/>
          <w:kern w:val="0"/>
          <w:szCs w:val="21"/>
        </w:rPr>
        <w:t>"Code"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B5CEA8"/>
          <w:kern w:val="0"/>
          <w:szCs w:val="21"/>
        </w:rPr>
        <w:t>5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9CDCFE"/>
          <w:kern w:val="0"/>
          <w:szCs w:val="21"/>
        </w:rPr>
        <w:t>"Name"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Cs w:val="21"/>
        </w:rPr>
        <w:t>"Medium"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541E72" w:rsidRDefault="00541E72">
      <w:pPr>
        <w:rPr>
          <w:rFonts w:ascii="Consolas" w:eastAsia="宋体" w:hAnsi="Consolas" w:cs="宋体"/>
          <w:color w:val="D4D4D4"/>
          <w:kern w:val="0"/>
          <w:szCs w:val="21"/>
        </w:rPr>
      </w:pPr>
    </w:p>
    <w:p w:rsidR="00541E72" w:rsidRDefault="00004A0F">
      <w:r>
        <w:t>格式解析</w:t>
      </w:r>
      <w:r>
        <w:rPr>
          <w:rFonts w:hint="eastAsia"/>
        </w:rPr>
        <w:t>：</w:t>
      </w:r>
    </w:p>
    <w:p w:rsidR="00541E72" w:rsidRDefault="00004A0F">
      <w:r>
        <w:rPr>
          <w:rFonts w:hint="eastAsia"/>
        </w:rPr>
        <w:t>对应示例方案中</w:t>
      </w:r>
      <w:r>
        <w:rPr>
          <w:rFonts w:hint="eastAsia"/>
        </w:rPr>
        <w:t>Check</w:t>
      </w:r>
      <w:r>
        <w:t>Result</w:t>
      </w:r>
      <w:r>
        <w:t>类型</w:t>
      </w:r>
    </w:p>
    <w:tbl>
      <w:tblPr>
        <w:tblStyle w:val="ad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670"/>
      </w:tblGrid>
      <w:tr w:rsidR="00541E72">
        <w:trPr>
          <w:trHeight w:val="300"/>
        </w:trPr>
        <w:tc>
          <w:tcPr>
            <w:tcW w:w="1951" w:type="dxa"/>
          </w:tcPr>
          <w:p w:rsidR="00541E72" w:rsidRDefault="00004A0F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541E72" w:rsidRDefault="00004A0F">
            <w:r>
              <w:t>类型</w:t>
            </w:r>
          </w:p>
        </w:tc>
        <w:tc>
          <w:tcPr>
            <w:tcW w:w="5670" w:type="dxa"/>
          </w:tcPr>
          <w:p w:rsidR="00541E72" w:rsidRDefault="00004A0F">
            <w:r>
              <w:rPr>
                <w:rFonts w:hint="eastAsia"/>
              </w:rPr>
              <w:t>含义</w:t>
            </w:r>
          </w:p>
        </w:tc>
      </w:tr>
      <w:tr w:rsidR="00541E72">
        <w:trPr>
          <w:trHeight w:val="286"/>
        </w:trPr>
        <w:tc>
          <w:tcPr>
            <w:tcW w:w="1951" w:type="dxa"/>
          </w:tcPr>
          <w:p w:rsidR="00541E72" w:rsidRDefault="00004A0F">
            <w:r>
              <w:t>Parameters</w:t>
            </w:r>
          </w:p>
        </w:tc>
        <w:tc>
          <w:tcPr>
            <w:tcW w:w="1276" w:type="dxa"/>
          </w:tcPr>
          <w:p w:rsidR="00541E72" w:rsidRDefault="00004A0F">
            <w:r>
              <w:t>d</w:t>
            </w:r>
            <w:r>
              <w:rPr>
                <w:rFonts w:hint="eastAsia"/>
              </w:rPr>
              <w:t>ynamic</w:t>
            </w:r>
          </w:p>
        </w:tc>
        <w:tc>
          <w:tcPr>
            <w:tcW w:w="5670" w:type="dxa"/>
          </w:tcPr>
          <w:p w:rsidR="00541E72" w:rsidRDefault="00004A0F">
            <w:r>
              <w:rPr>
                <w:rFonts w:hint="eastAsia"/>
              </w:rPr>
              <w:t>参数，用于</w:t>
            </w:r>
            <w:r>
              <w:rPr>
                <w:rFonts w:hint="eastAsia"/>
              </w:rPr>
              <w:t>Scorer</w:t>
            </w:r>
            <w:r>
              <w:rPr>
                <w:rFonts w:hint="eastAsia"/>
              </w:rPr>
              <w:t>（验证点）判断是否相同</w:t>
            </w:r>
          </w:p>
        </w:tc>
      </w:tr>
      <w:tr w:rsidR="00541E72">
        <w:trPr>
          <w:trHeight w:val="300"/>
        </w:trPr>
        <w:tc>
          <w:tcPr>
            <w:tcW w:w="1951" w:type="dxa"/>
          </w:tcPr>
          <w:p w:rsidR="00541E72" w:rsidRDefault="00004A0F">
            <w:r>
              <w:t>ScorerName</w:t>
            </w:r>
          </w:p>
        </w:tc>
        <w:tc>
          <w:tcPr>
            <w:tcW w:w="1276" w:type="dxa"/>
          </w:tcPr>
          <w:p w:rsidR="00541E72" w:rsidRDefault="00004A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70" w:type="dxa"/>
          </w:tcPr>
          <w:p w:rsidR="00541E72" w:rsidRDefault="00004A0F"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Scorer</w:t>
            </w:r>
            <w:r>
              <w:rPr>
                <w:rFonts w:hint="eastAsia"/>
              </w:rPr>
              <w:t>（验证点）</w:t>
            </w:r>
          </w:p>
        </w:tc>
      </w:tr>
      <w:tr w:rsidR="00541E72">
        <w:trPr>
          <w:trHeight w:val="286"/>
        </w:trPr>
        <w:tc>
          <w:tcPr>
            <w:tcW w:w="1951" w:type="dxa"/>
          </w:tcPr>
          <w:p w:rsidR="00541E72" w:rsidRDefault="00004A0F">
            <w:r>
              <w:t>Description</w:t>
            </w:r>
          </w:p>
        </w:tc>
        <w:tc>
          <w:tcPr>
            <w:tcW w:w="1276" w:type="dxa"/>
          </w:tcPr>
          <w:p w:rsidR="00541E72" w:rsidRDefault="00004A0F">
            <w:r>
              <w:t>String</w:t>
            </w:r>
          </w:p>
        </w:tc>
        <w:tc>
          <w:tcPr>
            <w:tcW w:w="5670" w:type="dxa"/>
          </w:tcPr>
          <w:p w:rsidR="00541E72" w:rsidRDefault="00004A0F">
            <w:r>
              <w:rPr>
                <w:rFonts w:hint="eastAsia"/>
              </w:rPr>
              <w:t>检查结果描述</w:t>
            </w:r>
          </w:p>
        </w:tc>
      </w:tr>
      <w:tr w:rsidR="00541E72">
        <w:trPr>
          <w:trHeight w:val="286"/>
        </w:trPr>
        <w:tc>
          <w:tcPr>
            <w:tcW w:w="1951" w:type="dxa"/>
          </w:tcPr>
          <w:p w:rsidR="00541E72" w:rsidRDefault="00004A0F">
            <w:r>
              <w:t>Path</w:t>
            </w:r>
          </w:p>
        </w:tc>
        <w:tc>
          <w:tcPr>
            <w:tcW w:w="1276" w:type="dxa"/>
          </w:tcPr>
          <w:p w:rsidR="00541E72" w:rsidRDefault="00004A0F">
            <w:r>
              <w:t>String</w:t>
            </w:r>
          </w:p>
        </w:tc>
        <w:tc>
          <w:tcPr>
            <w:tcW w:w="5670" w:type="dxa"/>
          </w:tcPr>
          <w:p w:rsidR="00541E72" w:rsidRDefault="00004A0F">
            <w:r>
              <w:rPr>
                <w:rFonts w:hint="eastAsia"/>
              </w:rPr>
              <w:t>检查路径，当文档遍历到这个节点时调用</w:t>
            </w:r>
          </w:p>
        </w:tc>
      </w:tr>
      <w:tr w:rsidR="00541E72">
        <w:trPr>
          <w:trHeight w:val="300"/>
        </w:trPr>
        <w:tc>
          <w:tcPr>
            <w:tcW w:w="1951" w:type="dxa"/>
          </w:tcPr>
          <w:p w:rsidR="00541E72" w:rsidRDefault="00004A0F">
            <w:r>
              <w:t>Target</w:t>
            </w:r>
          </w:p>
        </w:tc>
        <w:tc>
          <w:tcPr>
            <w:tcW w:w="1276" w:type="dxa"/>
          </w:tcPr>
          <w:p w:rsidR="00541E72" w:rsidRDefault="00004A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0" w:type="dxa"/>
          </w:tcPr>
          <w:p w:rsidR="00541E72" w:rsidRDefault="00004A0F">
            <w:r>
              <w:rPr>
                <w:rFonts w:hint="eastAsia"/>
              </w:rPr>
              <w:t>小题主干对象，用于生成试题。执行验证时不会传递这个参数</w:t>
            </w:r>
          </w:p>
        </w:tc>
      </w:tr>
      <w:tr w:rsidR="00541E72">
        <w:trPr>
          <w:trHeight w:val="300"/>
        </w:trPr>
        <w:tc>
          <w:tcPr>
            <w:tcW w:w="1951" w:type="dxa"/>
          </w:tcPr>
          <w:p w:rsidR="00541E72" w:rsidRDefault="00004A0F">
            <w:r>
              <w:t>Priority</w:t>
            </w:r>
          </w:p>
        </w:tc>
        <w:tc>
          <w:tcPr>
            <w:tcW w:w="1276" w:type="dxa"/>
          </w:tcPr>
          <w:p w:rsidR="00541E72" w:rsidRDefault="00004A0F">
            <w:r>
              <w:t>QuizPriority</w:t>
            </w:r>
          </w:p>
        </w:tc>
        <w:tc>
          <w:tcPr>
            <w:tcW w:w="5670" w:type="dxa"/>
          </w:tcPr>
          <w:p w:rsidR="00541E72" w:rsidRDefault="00004A0F">
            <w:r>
              <w:rPr>
                <w:rFonts w:hint="eastAsia"/>
              </w:rPr>
              <w:t>在小题中的排序，用于生成试题，优先级较低会被排在小题的后面。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验证时不会传递这个参数。</w:t>
            </w:r>
          </w:p>
        </w:tc>
      </w:tr>
    </w:tbl>
    <w:p w:rsidR="00541E72" w:rsidRDefault="00541E72"/>
    <w:p w:rsidR="00541E72" w:rsidRDefault="00541E72"/>
    <w:p w:rsidR="00541E72" w:rsidRDefault="00541E72"/>
    <w:p w:rsidR="00541E72" w:rsidRDefault="00004A0F">
      <w:pPr>
        <w:widowControl/>
        <w:jc w:val="left"/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>
        <w:t>结构文档格式建议</w:t>
      </w:r>
    </w:p>
    <w:p w:rsidR="00541E72" w:rsidRDefault="00004A0F">
      <w:r>
        <w:t>建议按照从大到小的顺序生成树形文档</w:t>
      </w:r>
      <w:r>
        <w:rPr>
          <w:rFonts w:hint="eastAsia"/>
        </w:rPr>
        <w:t>，避免循环嵌套。</w:t>
      </w:r>
    </w:p>
    <w:p w:rsidR="00541E72" w:rsidRDefault="00541E72"/>
    <w:p w:rsidR="00541E72" w:rsidRDefault="00004A0F">
      <w:pPr>
        <w:pStyle w:val="3"/>
      </w:pPr>
      <w:r>
        <w:t>4.2.1 Word</w:t>
      </w:r>
      <w:r>
        <w:t>建议</w:t>
      </w:r>
      <w:r>
        <w:rPr>
          <w:rFonts w:hint="eastAsia"/>
        </w:rPr>
        <w:t>格式</w:t>
      </w:r>
    </w:p>
    <w:p w:rsidR="00541E72" w:rsidRDefault="00004A0F">
      <w:r>
        <w:t>建议生成的结构文档如下</w:t>
      </w:r>
      <w:r>
        <w:rPr>
          <w:rFonts w:hint="eastAsia"/>
        </w:rPr>
        <w:t>：</w:t>
      </w:r>
    </w:p>
    <w:p w:rsidR="00541E72" w:rsidRDefault="00541E72"/>
    <w:p w:rsidR="00541E72" w:rsidRDefault="00004A0F">
      <w:pPr>
        <w:rPr>
          <w:rStyle w:val="11"/>
        </w:rPr>
      </w:pPr>
      <w:r>
        <w:rPr>
          <w:rStyle w:val="11"/>
          <w:rFonts w:hint="eastAsia"/>
        </w:rPr>
        <w:t>文档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文档信息</w:t>
      </w:r>
    </w:p>
    <w:p w:rsidR="00541E72" w:rsidRDefault="00004A0F">
      <w:pPr>
        <w:ind w:firstLine="420"/>
        <w:rPr>
          <w:rStyle w:val="11"/>
        </w:rPr>
      </w:pPr>
      <w:r>
        <w:rPr>
          <w:rStyle w:val="11"/>
          <w:rFonts w:hint="eastAsia"/>
        </w:rPr>
        <w:t>段落</w:t>
      </w:r>
    </w:p>
    <w:p w:rsidR="00541E72" w:rsidRDefault="00004A0F">
      <w:pPr>
        <w:ind w:firstLine="420"/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语句</w:t>
      </w:r>
    </w:p>
    <w:p w:rsidR="00541E72" w:rsidRDefault="00004A0F">
      <w:pPr>
        <w:ind w:firstLine="420"/>
        <w:rPr>
          <w:rStyle w:val="11"/>
        </w:rPr>
      </w:pPr>
      <w:r>
        <w:rPr>
          <w:rStyle w:val="11"/>
        </w:rPr>
        <w:t>段落</w:t>
      </w:r>
    </w:p>
    <w:p w:rsidR="00541E72" w:rsidRDefault="00004A0F">
      <w:pPr>
        <w:ind w:firstLine="420"/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语句</w:t>
      </w:r>
      <w:r>
        <w:rPr>
          <w:rStyle w:val="11"/>
          <w:rFonts w:hint="eastAsia"/>
        </w:rPr>
        <w:t>1</w:t>
      </w:r>
    </w:p>
    <w:p w:rsidR="00541E72" w:rsidRDefault="00004A0F">
      <w:pPr>
        <w:ind w:firstLine="420"/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语句</w:t>
      </w:r>
      <w:r>
        <w:rPr>
          <w:rStyle w:val="11"/>
          <w:rFonts w:hint="eastAsia"/>
        </w:rPr>
        <w:t>2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元素</w:t>
      </w:r>
    </w:p>
    <w:p w:rsidR="00541E72" w:rsidRDefault="00004A0F">
      <w:pPr>
        <w:widowControl/>
        <w:jc w:val="left"/>
        <w:rPr>
          <w:rStyle w:val="11"/>
        </w:rPr>
      </w:pPr>
      <w:r>
        <w:rPr>
          <w:rStyle w:val="11"/>
        </w:rPr>
        <w:br w:type="page"/>
      </w:r>
    </w:p>
    <w:p w:rsidR="00541E72" w:rsidRDefault="00004A0F">
      <w:pPr>
        <w:pStyle w:val="3"/>
      </w:pPr>
      <w:r>
        <w:lastRenderedPageBreak/>
        <w:t xml:space="preserve">4.2.2 </w:t>
      </w:r>
      <w:r>
        <w:rPr>
          <w:rFonts w:hint="eastAsia"/>
        </w:rPr>
        <w:t>Excel</w:t>
      </w:r>
      <w:r>
        <w:t xml:space="preserve"> </w:t>
      </w:r>
      <w:r>
        <w:t>建议</w:t>
      </w:r>
      <w:r>
        <w:rPr>
          <w:rFonts w:hint="eastAsia"/>
        </w:rPr>
        <w:t>格式</w:t>
      </w:r>
    </w:p>
    <w:p w:rsidR="00541E72" w:rsidRDefault="00004A0F">
      <w:r>
        <w:t>建议生成的结构文档如下</w:t>
      </w:r>
      <w:r>
        <w:rPr>
          <w:rFonts w:hint="eastAsia"/>
        </w:rPr>
        <w:t>：</w:t>
      </w:r>
    </w:p>
    <w:p w:rsidR="00541E72" w:rsidRDefault="00541E72"/>
    <w:p w:rsidR="00541E72" w:rsidRDefault="00004A0F">
      <w:pPr>
        <w:rPr>
          <w:rStyle w:val="11"/>
        </w:rPr>
      </w:pPr>
      <w:r>
        <w:rPr>
          <w:rStyle w:val="11"/>
        </w:rPr>
        <w:t>文档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文档信息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列信息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列</w:t>
      </w:r>
      <w:r>
        <w:rPr>
          <w:rStyle w:val="11"/>
          <w:rFonts w:hint="eastAsia"/>
        </w:rPr>
        <w:t>1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列</w:t>
      </w:r>
      <w:r>
        <w:rPr>
          <w:rStyle w:val="11"/>
          <w:rFonts w:hint="eastAsia"/>
        </w:rPr>
        <w:t>2</w:t>
      </w:r>
      <w:r>
        <w:rPr>
          <w:rStyle w:val="11"/>
        </w:rPr>
        <w:t xml:space="preserve"> 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行信息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行</w:t>
      </w:r>
      <w:r>
        <w:rPr>
          <w:rStyle w:val="11"/>
          <w:rFonts w:hint="eastAsia"/>
        </w:rPr>
        <w:t>1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单元格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单元格</w:t>
      </w:r>
      <w:r>
        <w:rPr>
          <w:rStyle w:val="11"/>
          <w:rFonts w:hint="eastAsia"/>
        </w:rPr>
        <w:t>[</w:t>
      </w:r>
      <w:r>
        <w:rPr>
          <w:rStyle w:val="11"/>
        </w:rPr>
        <w:t>0,0]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单元格</w:t>
      </w:r>
      <w:r>
        <w:rPr>
          <w:rStyle w:val="11"/>
          <w:rFonts w:hint="eastAsia"/>
        </w:rPr>
        <w:t>[</w:t>
      </w:r>
      <w:r>
        <w:rPr>
          <w:rStyle w:val="11"/>
        </w:rPr>
        <w:t>0,1]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行</w:t>
      </w:r>
      <w:r>
        <w:rPr>
          <w:rStyle w:val="11"/>
        </w:rPr>
        <w:t>2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单元格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单元格</w:t>
      </w:r>
      <w:r>
        <w:rPr>
          <w:rStyle w:val="11"/>
          <w:rFonts w:hint="eastAsia"/>
        </w:rPr>
        <w:t>[</w:t>
      </w:r>
      <w:r>
        <w:rPr>
          <w:rStyle w:val="11"/>
        </w:rPr>
        <w:t>1,0]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单元格</w:t>
      </w:r>
      <w:r>
        <w:rPr>
          <w:rStyle w:val="11"/>
          <w:rFonts w:hint="eastAsia"/>
        </w:rPr>
        <w:t>[</w:t>
      </w:r>
      <w:r>
        <w:rPr>
          <w:rStyle w:val="11"/>
        </w:rPr>
        <w:t>1,1]</w:t>
      </w:r>
    </w:p>
    <w:p w:rsidR="00541E72" w:rsidRDefault="00004A0F">
      <w:pPr>
        <w:widowControl/>
        <w:jc w:val="left"/>
        <w:rPr>
          <w:b/>
          <w:sz w:val="28"/>
        </w:rPr>
      </w:pPr>
      <w:r>
        <w:br w:type="page"/>
      </w:r>
    </w:p>
    <w:p w:rsidR="00541E72" w:rsidRDefault="00004A0F">
      <w:pPr>
        <w:pStyle w:val="3"/>
      </w:pPr>
      <w:r>
        <w:rPr>
          <w:rFonts w:hint="eastAsia"/>
        </w:rPr>
        <w:lastRenderedPageBreak/>
        <w:t>4</w:t>
      </w:r>
      <w:r>
        <w:t>.2.3 PowerPoint</w:t>
      </w:r>
      <w:r>
        <w:t>建议</w:t>
      </w:r>
      <w:r>
        <w:rPr>
          <w:rFonts w:hint="eastAsia"/>
        </w:rPr>
        <w:t>格式</w:t>
      </w:r>
    </w:p>
    <w:p w:rsidR="00541E72" w:rsidRDefault="00004A0F">
      <w:r>
        <w:t>建议生成的结构文档如下</w:t>
      </w:r>
      <w:r>
        <w:rPr>
          <w:rFonts w:hint="eastAsia"/>
        </w:rPr>
        <w:t>：</w:t>
      </w:r>
    </w:p>
    <w:p w:rsidR="00541E72" w:rsidRDefault="00541E72"/>
    <w:p w:rsidR="00541E72" w:rsidRDefault="00004A0F">
      <w:pPr>
        <w:rPr>
          <w:rStyle w:val="11"/>
        </w:rPr>
      </w:pPr>
      <w:r>
        <w:rPr>
          <w:rStyle w:val="11"/>
        </w:rPr>
        <w:t>文档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文档信息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幻灯片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幻灯片</w:t>
      </w:r>
      <w:r>
        <w:rPr>
          <w:rStyle w:val="11"/>
          <w:rFonts w:hint="eastAsia"/>
        </w:rPr>
        <w:t>1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元素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艺术字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文本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幻灯片</w:t>
      </w:r>
      <w:r>
        <w:rPr>
          <w:rStyle w:val="11"/>
        </w:rPr>
        <w:t>2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元素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艺术字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文本</w:t>
      </w:r>
    </w:p>
    <w:p w:rsidR="00541E72" w:rsidRDefault="00541E72"/>
    <w:p w:rsidR="00541E72" w:rsidRDefault="00004A0F">
      <w:pPr>
        <w:widowControl/>
        <w:jc w:val="left"/>
        <w:rPr>
          <w:b/>
          <w:sz w:val="28"/>
        </w:rPr>
      </w:pPr>
      <w:r>
        <w:br w:type="page"/>
      </w:r>
    </w:p>
    <w:p w:rsidR="00541E72" w:rsidRDefault="00004A0F">
      <w:pPr>
        <w:pStyle w:val="3"/>
      </w:pPr>
      <w:r>
        <w:rPr>
          <w:rFonts w:hint="eastAsia"/>
        </w:rPr>
        <w:lastRenderedPageBreak/>
        <w:t>4</w:t>
      </w:r>
      <w:r>
        <w:t xml:space="preserve">.2.4 Photoshop </w:t>
      </w:r>
      <w:r>
        <w:t>建议格式</w:t>
      </w:r>
    </w:p>
    <w:p w:rsidR="00541E72" w:rsidRDefault="00004A0F">
      <w:r>
        <w:t>建议生成的结构文档如下</w:t>
      </w:r>
      <w:r>
        <w:rPr>
          <w:rFonts w:hint="eastAsia"/>
        </w:rPr>
        <w:t>：</w:t>
      </w:r>
    </w:p>
    <w:p w:rsidR="00541E72" w:rsidRDefault="00541E72"/>
    <w:p w:rsidR="00541E72" w:rsidRDefault="00004A0F">
      <w:pPr>
        <w:rPr>
          <w:rStyle w:val="11"/>
        </w:rPr>
      </w:pPr>
      <w:r>
        <w:rPr>
          <w:rStyle w:val="11"/>
          <w:rFonts w:hint="eastAsia"/>
        </w:rPr>
        <w:t>文档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文档信息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图层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元素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元素信息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元素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元素信息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图层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元素</w:t>
      </w:r>
    </w:p>
    <w:p w:rsidR="00541E72" w:rsidRDefault="00004A0F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>元素信息</w:t>
      </w:r>
    </w:p>
    <w:p w:rsidR="00541E72" w:rsidRDefault="00541E72"/>
    <w:p w:rsidR="00541E72" w:rsidRDefault="00541E72"/>
    <w:p w:rsidR="00541E72" w:rsidRDefault="00004A0F">
      <w:pPr>
        <w:widowControl/>
        <w:jc w:val="left"/>
        <w:rPr>
          <w:rFonts w:ascii="Arial" w:eastAsia="黑体" w:hAnsi="Arial"/>
          <w:b/>
          <w:sz w:val="30"/>
        </w:rPr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>4</w:t>
      </w:r>
      <w:r>
        <w:t xml:space="preserve">.3 </w:t>
      </w:r>
      <w:r>
        <w:t>验证点设计</w:t>
      </w:r>
    </w:p>
    <w:p w:rsidR="00541E72" w:rsidRDefault="00004A0F">
      <w:pPr>
        <w:pStyle w:val="3"/>
      </w:pPr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验证流程</w:t>
      </w:r>
    </w:p>
    <w:p w:rsidR="00541E72" w:rsidRDefault="00004A0F">
      <w:pPr>
        <w:jc w:val="center"/>
      </w:pPr>
      <w:r>
        <w:rPr>
          <w:noProof/>
        </w:rPr>
        <w:drawing>
          <wp:inline distT="0" distB="0" distL="0" distR="0">
            <wp:extent cx="4210050" cy="4394835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14373" cy="43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004A0F">
      <w:pPr>
        <w:pStyle w:val="3"/>
      </w:pPr>
      <w:r>
        <w:rPr>
          <w:rFonts w:hint="eastAsia"/>
        </w:rPr>
        <w:t>4</w:t>
      </w:r>
      <w:r>
        <w:t xml:space="preserve">.3.2 </w:t>
      </w:r>
      <w:r>
        <w:t>验证结果格式</w:t>
      </w:r>
    </w:p>
    <w:p w:rsidR="00541E72" w:rsidRDefault="00004A0F">
      <w:r>
        <w:t>文档示例</w:t>
      </w:r>
      <w:r>
        <w:rPr>
          <w:rFonts w:hint="eastAsia"/>
        </w:rPr>
        <w:t>：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Cs w:val="21"/>
        </w:rPr>
        <w:t>"Passed"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>
        <w:rPr>
          <w:rFonts w:ascii="Consolas" w:eastAsia="宋体" w:hAnsi="Consolas" w:cs="宋体"/>
          <w:color w:val="CE9178"/>
          <w:kern w:val="0"/>
          <w:szCs w:val="21"/>
        </w:rPr>
        <w:t>"False"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</w:rPr>
        <w:t>帧数设置错误，正确答案为</w:t>
      </w:r>
      <w:r>
        <w:rPr>
          <w:rFonts w:ascii="Consolas" w:eastAsia="宋体" w:hAnsi="Consolas" w:cs="宋体"/>
          <w:color w:val="CE9178"/>
          <w:kern w:val="0"/>
          <w:szCs w:val="21"/>
        </w:rPr>
        <w:t>10</w:t>
      </w:r>
      <w:r>
        <w:rPr>
          <w:rFonts w:ascii="Consolas" w:eastAsia="宋体" w:hAnsi="Consolas" w:cs="宋体"/>
          <w:color w:val="CE9178"/>
          <w:kern w:val="0"/>
          <w:szCs w:val="21"/>
        </w:rPr>
        <w:t>，你的答案是</w:t>
      </w:r>
      <w:r>
        <w:rPr>
          <w:rFonts w:ascii="Consolas" w:eastAsia="宋体" w:hAnsi="Consolas" w:cs="宋体"/>
          <w:color w:val="CE9178"/>
          <w:kern w:val="0"/>
          <w:szCs w:val="21"/>
        </w:rPr>
        <w:t>15."</w:t>
      </w:r>
    </w:p>
    <w:p w:rsidR="00541E72" w:rsidRDefault="00004A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1E72" w:rsidRDefault="00004A0F">
      <w:r>
        <w:t>格式解析</w:t>
      </w:r>
      <w:r>
        <w:rPr>
          <w:rFonts w:hint="eastAsia"/>
        </w:rPr>
        <w:t>：</w:t>
      </w:r>
    </w:p>
    <w:p w:rsidR="00541E72" w:rsidRDefault="00004A0F">
      <w:r>
        <w:rPr>
          <w:rFonts w:hint="eastAsia"/>
        </w:rPr>
        <w:t>对应示例方案中</w:t>
      </w:r>
      <w:r>
        <w:rPr>
          <w:rFonts w:hint="eastAsia"/>
        </w:rPr>
        <w:t>Score</w:t>
      </w:r>
      <w:r>
        <w:t>Result</w:t>
      </w:r>
      <w:r>
        <w:t>类型</w:t>
      </w:r>
    </w:p>
    <w:tbl>
      <w:tblPr>
        <w:tblStyle w:val="ad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670"/>
      </w:tblGrid>
      <w:tr w:rsidR="00541E72">
        <w:trPr>
          <w:trHeight w:val="300"/>
        </w:trPr>
        <w:tc>
          <w:tcPr>
            <w:tcW w:w="1951" w:type="dxa"/>
          </w:tcPr>
          <w:p w:rsidR="00541E72" w:rsidRDefault="00004A0F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541E72" w:rsidRDefault="00004A0F">
            <w:r>
              <w:t>类型</w:t>
            </w:r>
          </w:p>
        </w:tc>
        <w:tc>
          <w:tcPr>
            <w:tcW w:w="5670" w:type="dxa"/>
          </w:tcPr>
          <w:p w:rsidR="00541E72" w:rsidRDefault="00004A0F">
            <w:r>
              <w:rPr>
                <w:rFonts w:hint="eastAsia"/>
              </w:rPr>
              <w:t>含义</w:t>
            </w:r>
          </w:p>
        </w:tc>
      </w:tr>
      <w:tr w:rsidR="00541E72">
        <w:trPr>
          <w:trHeight w:val="286"/>
        </w:trPr>
        <w:tc>
          <w:tcPr>
            <w:tcW w:w="1951" w:type="dxa"/>
          </w:tcPr>
          <w:p w:rsidR="00541E72" w:rsidRDefault="00004A0F">
            <w:r>
              <w:rPr>
                <w:rFonts w:hint="eastAsia"/>
              </w:rPr>
              <w:t>Passed</w:t>
            </w:r>
          </w:p>
        </w:tc>
        <w:tc>
          <w:tcPr>
            <w:tcW w:w="1276" w:type="dxa"/>
          </w:tcPr>
          <w:p w:rsidR="00541E72" w:rsidRDefault="00004A0F">
            <w:r>
              <w:t>b</w:t>
            </w:r>
            <w:r>
              <w:rPr>
                <w:rFonts w:hint="eastAsia"/>
              </w:rPr>
              <w:t>oo</w:t>
            </w:r>
            <w:r>
              <w:t>l</w:t>
            </w:r>
          </w:p>
        </w:tc>
        <w:tc>
          <w:tcPr>
            <w:tcW w:w="5670" w:type="dxa"/>
          </w:tcPr>
          <w:p w:rsidR="00541E72" w:rsidRDefault="00004A0F">
            <w:r>
              <w:t>是否通过验证</w:t>
            </w:r>
          </w:p>
        </w:tc>
      </w:tr>
      <w:tr w:rsidR="00541E72">
        <w:trPr>
          <w:trHeight w:val="300"/>
        </w:trPr>
        <w:tc>
          <w:tcPr>
            <w:tcW w:w="1951" w:type="dxa"/>
          </w:tcPr>
          <w:p w:rsidR="00541E72" w:rsidRDefault="00004A0F">
            <w:r>
              <w:t>Description</w:t>
            </w:r>
          </w:p>
        </w:tc>
        <w:tc>
          <w:tcPr>
            <w:tcW w:w="1276" w:type="dxa"/>
          </w:tcPr>
          <w:p w:rsidR="00541E72" w:rsidRDefault="00004A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70" w:type="dxa"/>
          </w:tcPr>
          <w:p w:rsidR="00541E72" w:rsidRDefault="00004A0F">
            <w:r>
              <w:rPr>
                <w:rFonts w:hint="eastAsia"/>
              </w:rPr>
              <w:t>未通过原因，如通过则留空</w:t>
            </w:r>
          </w:p>
        </w:tc>
      </w:tr>
    </w:tbl>
    <w:p w:rsidR="00541E72" w:rsidRDefault="00004A0F">
      <w:pPr>
        <w:widowControl/>
        <w:jc w:val="left"/>
        <w:rPr>
          <w:rFonts w:ascii="Arial" w:eastAsia="黑体" w:hAnsi="Arial"/>
          <w:b/>
          <w:sz w:val="30"/>
        </w:rPr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>4</w:t>
      </w:r>
      <w:r>
        <w:t xml:space="preserve">.4 </w:t>
      </w:r>
      <w:r>
        <w:t>接口设计</w:t>
      </w:r>
    </w:p>
    <w:p w:rsidR="00541E72" w:rsidRDefault="00004A0F">
      <w:pPr>
        <w:pStyle w:val="3"/>
      </w:pPr>
      <w:r>
        <w:rPr>
          <w:rFonts w:hint="eastAsia"/>
        </w:rPr>
        <w:t>4</w:t>
      </w:r>
      <w:r>
        <w:t xml:space="preserve">.4.1 </w:t>
      </w:r>
      <w:r>
        <w:t>文档解析接口</w:t>
      </w:r>
    </w:p>
    <w:p w:rsidR="00541E72" w:rsidRDefault="00004A0F">
      <w:r>
        <w:rPr>
          <w:rFonts w:hint="eastAsia"/>
        </w:rPr>
        <w:t>接口定义：</w:t>
      </w:r>
    </w:p>
    <w:p w:rsidR="00541E72" w:rsidRDefault="00004A0F">
      <w:pPr>
        <w:rPr>
          <w:b/>
          <w:sz w:val="18"/>
        </w:rPr>
      </w:pPr>
      <w:r>
        <w:rPr>
          <w:b/>
          <w:sz w:val="18"/>
        </w:rPr>
        <w:t>文档解析接口对应</w:t>
      </w:r>
      <w:r>
        <w:rPr>
          <w:b/>
          <w:sz w:val="18"/>
        </w:rPr>
        <w:t>CSPM.OnlineTest.Business.Core</w:t>
      </w:r>
      <w:r>
        <w:rPr>
          <w:b/>
          <w:sz w:val="18"/>
        </w:rPr>
        <w:t>中的</w:t>
      </w:r>
      <w:r>
        <w:rPr>
          <w:b/>
          <w:sz w:val="18"/>
        </w:rPr>
        <w:t>Itransformer</w:t>
      </w:r>
      <w:r>
        <w:rPr>
          <w:b/>
          <w:sz w:val="18"/>
        </w:rPr>
        <w:t>接口</w:t>
      </w:r>
    </w:p>
    <w:p w:rsidR="00541E72" w:rsidRDefault="00541E72"/>
    <w:p w:rsidR="00541E72" w:rsidRDefault="00004A0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转换器接口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ITransformer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获得中间文件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originalFile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源文件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exchangeFile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中间文件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GetExchangeFile(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originalFile,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exchangeFile);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通过文件获得类型（反序列化）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&lt;typeparam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&lt;/typeparam&gt;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反序列化的对象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GetTypeFromFile&lt;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file);</w:t>
      </w:r>
    </w:p>
    <w:p w:rsidR="00541E72" w:rsidRDefault="00004A0F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41E72" w:rsidRDefault="00541E72">
      <w:pPr>
        <w:ind w:firstLine="390"/>
      </w:pPr>
    </w:p>
    <w:p w:rsidR="00541E72" w:rsidRDefault="00004A0F">
      <w:r>
        <w:t>接口解释</w:t>
      </w:r>
      <w:r>
        <w:rPr>
          <w:rFonts w:hint="eastAsia"/>
        </w:rPr>
        <w:t>：</w:t>
      </w:r>
    </w:p>
    <w:p w:rsidR="00541E72" w:rsidRDefault="00004A0F">
      <w:r>
        <w:t>GetExchangeFile</w:t>
      </w:r>
      <w:r>
        <w:t>即获得结构文档</w:t>
      </w:r>
    </w:p>
    <w:p w:rsidR="00541E72" w:rsidRDefault="00004A0F">
      <w:r>
        <w:t xml:space="preserve">GetTypeFromFile </w:t>
      </w:r>
      <w:r>
        <w:t>将结构文档反序列化</w:t>
      </w:r>
    </w:p>
    <w:p w:rsidR="00541E72" w:rsidRDefault="00004A0F">
      <w:r>
        <w:t>此处</w:t>
      </w:r>
      <w:r>
        <w:t>T</w:t>
      </w:r>
      <w:r>
        <w:t>为结构文档类型</w:t>
      </w:r>
    </w:p>
    <w:p w:rsidR="00541E72" w:rsidRDefault="00541E72"/>
    <w:p w:rsidR="00541E72" w:rsidRDefault="00004A0F">
      <w:pPr>
        <w:widowControl/>
        <w:jc w:val="left"/>
        <w:rPr>
          <w:b/>
          <w:sz w:val="28"/>
        </w:rPr>
      </w:pPr>
      <w:r>
        <w:br w:type="page"/>
      </w:r>
    </w:p>
    <w:p w:rsidR="00541E72" w:rsidRDefault="00004A0F">
      <w:pPr>
        <w:pStyle w:val="3"/>
      </w:pPr>
      <w:r>
        <w:rPr>
          <w:rFonts w:hint="eastAsia"/>
        </w:rPr>
        <w:lastRenderedPageBreak/>
        <w:t>4.</w:t>
      </w:r>
      <w:r>
        <w:t xml:space="preserve">4.2 </w:t>
      </w:r>
      <w:r>
        <w:t>文档检测接口</w:t>
      </w:r>
    </w:p>
    <w:p w:rsidR="00541E72" w:rsidRDefault="00004A0F">
      <w:r>
        <w:t>接口定义</w:t>
      </w:r>
      <w:r>
        <w:rPr>
          <w:rFonts w:hint="eastAsia"/>
        </w:rPr>
        <w:t>：</w:t>
      </w:r>
    </w:p>
    <w:p w:rsidR="00541E72" w:rsidRDefault="00004A0F">
      <w:r>
        <w:rPr>
          <w:b/>
          <w:sz w:val="18"/>
        </w:rPr>
        <w:t>文档检测接口对应</w:t>
      </w:r>
      <w:r>
        <w:rPr>
          <w:b/>
          <w:sz w:val="18"/>
        </w:rPr>
        <w:t>CSPM.OnlineTest.Business.Core</w:t>
      </w:r>
      <w:r>
        <w:rPr>
          <w:b/>
          <w:sz w:val="18"/>
        </w:rPr>
        <w:t>中的</w:t>
      </w:r>
      <w:r>
        <w:rPr>
          <w:b/>
          <w:sz w:val="18"/>
        </w:rPr>
        <w:t>ICompareHandler</w:t>
      </w:r>
      <w:r>
        <w:rPr>
          <w:b/>
          <w:sz w:val="18"/>
        </w:rPr>
        <w:t>接口</w:t>
      </w:r>
    </w:p>
    <w:p w:rsidR="00541E72" w:rsidRDefault="00004A0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文档检测接口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IComparaHandler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试题文件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TestFile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答案文件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AnswerFile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附件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Attachment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541E72" w:rsidRDefault="00541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开始对比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对比结果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IList&lt;CheckResult&gt; Compare();</w:t>
      </w:r>
    </w:p>
    <w:p w:rsidR="00541E72" w:rsidRDefault="00004A0F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41E72" w:rsidRDefault="00541E72">
      <w:pPr>
        <w:ind w:firstLine="390"/>
      </w:pPr>
    </w:p>
    <w:p w:rsidR="00541E72" w:rsidRDefault="00004A0F">
      <w:r>
        <w:rPr>
          <w:rFonts w:hint="eastAsia"/>
        </w:rPr>
        <w:t>接口</w:t>
      </w:r>
      <w:r>
        <w:t>解释</w:t>
      </w:r>
      <w:r>
        <w:rPr>
          <w:rFonts w:hint="eastAsia"/>
        </w:rPr>
        <w:t>：</w:t>
      </w:r>
    </w:p>
    <w:p w:rsidR="00541E72" w:rsidRDefault="00004A0F">
      <w:r>
        <w:t>Compare</w:t>
      </w:r>
      <w:r>
        <w:rPr>
          <w:rFonts w:hint="eastAsia"/>
        </w:rPr>
        <w:t>(</w:t>
      </w:r>
      <w:r>
        <w:t xml:space="preserve">) </w:t>
      </w:r>
      <w:r>
        <w:t>即生成差异点方法</w:t>
      </w:r>
    </w:p>
    <w:p w:rsidR="00541E72" w:rsidRDefault="00004A0F">
      <w:r>
        <w:t>CheckResult</w:t>
      </w:r>
      <w:r>
        <w:rPr>
          <w:rFonts w:hint="eastAsia"/>
        </w:rPr>
        <w:t>即</w:t>
      </w:r>
      <w:r>
        <w:rPr>
          <w:rFonts w:hint="eastAsia"/>
        </w:rPr>
        <w:t>4.1</w:t>
      </w:r>
      <w:r>
        <w:rPr>
          <w:rFonts w:hint="eastAsia"/>
        </w:rPr>
        <w:t>中定义的差异点</w:t>
      </w:r>
      <w:r>
        <w:br w:type="page"/>
      </w:r>
    </w:p>
    <w:p w:rsidR="00541E72" w:rsidRDefault="00004A0F">
      <w:pPr>
        <w:pStyle w:val="3"/>
      </w:pPr>
      <w:r>
        <w:lastRenderedPageBreak/>
        <w:t>4.</w:t>
      </w:r>
      <w:r>
        <w:rPr>
          <w:rFonts w:hint="eastAsia"/>
        </w:rPr>
        <w:t>4</w:t>
      </w:r>
      <w:r>
        <w:t xml:space="preserve">.3 </w:t>
      </w:r>
      <w:r>
        <w:t>文档验证接口</w:t>
      </w:r>
    </w:p>
    <w:p w:rsidR="00541E72" w:rsidRDefault="00004A0F">
      <w:r>
        <w:t>接口定义</w:t>
      </w:r>
      <w:r>
        <w:rPr>
          <w:rFonts w:hint="eastAsia"/>
        </w:rPr>
        <w:t>：</w:t>
      </w:r>
    </w:p>
    <w:p w:rsidR="00541E72" w:rsidRDefault="00004A0F">
      <w:pPr>
        <w:rPr>
          <w:b/>
          <w:sz w:val="18"/>
        </w:rPr>
      </w:pPr>
      <w:r>
        <w:rPr>
          <w:b/>
          <w:sz w:val="18"/>
        </w:rPr>
        <w:t>文档验证接口对应</w:t>
      </w:r>
      <w:r>
        <w:rPr>
          <w:b/>
          <w:sz w:val="18"/>
        </w:rPr>
        <w:t>CSPM.OnlineTest.Business.Core</w:t>
      </w:r>
      <w:r>
        <w:rPr>
          <w:b/>
          <w:sz w:val="18"/>
        </w:rPr>
        <w:t>中的</w:t>
      </w:r>
      <w:r>
        <w:rPr>
          <w:b/>
          <w:sz w:val="18"/>
        </w:rPr>
        <w:t>IValidateHandler</w:t>
      </w:r>
      <w:r>
        <w:rPr>
          <w:b/>
          <w:sz w:val="18"/>
        </w:rPr>
        <w:t>接口</w:t>
      </w:r>
    </w:p>
    <w:p w:rsidR="00541E72" w:rsidRDefault="00004A0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文档验证接口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IValidateHandler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答题文件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TestFile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附件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Attachments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差异点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IList&lt;CheckResult&gt; Check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541E72" w:rsidRDefault="00541E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开始验证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验证结构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541E72" w:rsidRDefault="00004A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IList&lt;ScoreResult&gt; Validate();</w:t>
      </w:r>
    </w:p>
    <w:p w:rsidR="00541E72" w:rsidRDefault="00004A0F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41E72" w:rsidRDefault="00004A0F">
      <w:r>
        <w:rPr>
          <w:rFonts w:hint="eastAsia"/>
        </w:rPr>
        <w:t>接口</w:t>
      </w:r>
      <w:r>
        <w:t>解释</w:t>
      </w:r>
      <w:r>
        <w:rPr>
          <w:rFonts w:hint="eastAsia"/>
        </w:rPr>
        <w:t>：</w:t>
      </w:r>
    </w:p>
    <w:p w:rsidR="00541E72" w:rsidRDefault="00004A0F">
      <w:r>
        <w:t>Validate()</w:t>
      </w:r>
      <w:r>
        <w:t>方法即生成验证结果</w:t>
      </w:r>
    </w:p>
    <w:p w:rsidR="00541E72" w:rsidRDefault="00004A0F">
      <w:r>
        <w:rPr>
          <w:rFonts w:hint="eastAsia"/>
        </w:rPr>
        <w:t>此处</w:t>
      </w:r>
      <w:r>
        <w:t>Check</w:t>
      </w:r>
      <w:r>
        <w:rPr>
          <w:rFonts w:hint="eastAsia"/>
        </w:rPr>
        <w:t>s</w:t>
      </w:r>
      <w:r>
        <w:rPr>
          <w:rFonts w:hint="eastAsia"/>
        </w:rPr>
        <w:t>即</w:t>
      </w:r>
      <w:r>
        <w:rPr>
          <w:rFonts w:hint="eastAsia"/>
        </w:rPr>
        <w:t>4.4.</w:t>
      </w:r>
      <w:r>
        <w:t xml:space="preserve">2 </w:t>
      </w:r>
      <w:r>
        <w:rPr>
          <w:rFonts w:hint="eastAsia"/>
        </w:rPr>
        <w:t>生成的差异点，但其中的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Priority</w:t>
      </w:r>
      <w:r>
        <w:rPr>
          <w:rFonts w:hint="eastAsia"/>
        </w:rPr>
        <w:t>属性将为空</w:t>
      </w:r>
    </w:p>
    <w:p w:rsidR="00541E72" w:rsidRDefault="00541E72"/>
    <w:p w:rsidR="00541E72" w:rsidRDefault="00004A0F">
      <w:r>
        <w:rPr>
          <w:rStyle w:val="ab"/>
          <w:rFonts w:hint="eastAsia"/>
        </w:rPr>
        <w:t>注意</w:t>
      </w:r>
      <w:r>
        <w:rPr>
          <w:rFonts w:hint="eastAsia"/>
        </w:rPr>
        <w:t>:</w:t>
      </w:r>
      <w: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Validate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>生成的验证结果顺序需要与差异点顺序</w:t>
      </w:r>
      <w:r>
        <w:t>一一</w:t>
      </w:r>
      <w:r>
        <w:rPr>
          <w:rFonts w:hint="eastAsia"/>
        </w:rPr>
        <w:t>对应</w:t>
      </w:r>
    </w:p>
    <w:p w:rsidR="00541E72" w:rsidRDefault="00004A0F">
      <w:pPr>
        <w:widowControl/>
        <w:jc w:val="left"/>
        <w:rPr>
          <w:b/>
          <w:kern w:val="44"/>
          <w:sz w:val="32"/>
        </w:rPr>
      </w:pPr>
      <w:r>
        <w:br w:type="page"/>
      </w:r>
    </w:p>
    <w:p w:rsidR="00541E72" w:rsidRDefault="00004A0F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t>示例方案与参考</w:t>
      </w:r>
    </w:p>
    <w:p w:rsidR="00541E72" w:rsidRDefault="00004A0F">
      <w:pPr>
        <w:pStyle w:val="2"/>
      </w:pPr>
      <w:r>
        <w:rPr>
          <w:rFonts w:hint="eastAsia"/>
        </w:rPr>
        <w:t>5</w:t>
      </w:r>
      <w:r>
        <w:t>.1 Flash</w:t>
      </w:r>
      <w:r>
        <w:t>文档解析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检测，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541E72" w:rsidRDefault="00004A0F">
      <w:r>
        <w:t>项目结构</w:t>
      </w:r>
      <w:r>
        <w:rPr>
          <w:rFonts w:hint="eastAsia"/>
        </w:rPr>
        <w:t>：</w:t>
      </w:r>
    </w:p>
    <w:p w:rsidR="00541E72" w:rsidRDefault="00004A0F">
      <w:r>
        <w:rPr>
          <w:noProof/>
        </w:rPr>
        <w:drawing>
          <wp:inline distT="0" distB="0" distL="0" distR="0">
            <wp:extent cx="2314575" cy="23717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2" w:rsidRDefault="00541E72"/>
    <w:p w:rsidR="00541E72" w:rsidRDefault="00004A0F">
      <w:r>
        <w:rPr>
          <w:rFonts w:hint="eastAsia"/>
        </w:rPr>
        <w:t>项目结构解释：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41E72">
        <w:tc>
          <w:tcPr>
            <w:tcW w:w="2376" w:type="dxa"/>
          </w:tcPr>
          <w:p w:rsidR="00541E72" w:rsidRDefault="00004A0F">
            <w:r>
              <w:rPr>
                <w:rFonts w:hint="eastAsia"/>
              </w:rPr>
              <w:t>项目</w:t>
            </w:r>
          </w:p>
        </w:tc>
        <w:tc>
          <w:tcPr>
            <w:tcW w:w="6146" w:type="dxa"/>
          </w:tcPr>
          <w:p w:rsidR="00541E72" w:rsidRDefault="00004A0F">
            <w:r>
              <w:rPr>
                <w:rFonts w:hint="eastAsia"/>
              </w:rPr>
              <w:t>解释</w:t>
            </w:r>
          </w:p>
        </w:tc>
      </w:tr>
      <w:tr w:rsidR="00541E72">
        <w:tc>
          <w:tcPr>
            <w:tcW w:w="2376" w:type="dxa"/>
          </w:tcPr>
          <w:p w:rsidR="00541E72" w:rsidRDefault="00004A0F">
            <w:r>
              <w:rPr>
                <w:rFonts w:hint="eastAsia"/>
              </w:rPr>
              <w:t>Transformers</w:t>
            </w:r>
          </w:p>
        </w:tc>
        <w:tc>
          <w:tcPr>
            <w:tcW w:w="6146" w:type="dxa"/>
          </w:tcPr>
          <w:p w:rsidR="00541E72" w:rsidRDefault="00004A0F">
            <w:r>
              <w:rPr>
                <w:rFonts w:hint="eastAsia"/>
              </w:rPr>
              <w:t>文档转换器，用于将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解释为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结构文档</w:t>
            </w:r>
          </w:p>
        </w:tc>
      </w:tr>
      <w:tr w:rsidR="00541E72">
        <w:tc>
          <w:tcPr>
            <w:tcW w:w="2376" w:type="dxa"/>
          </w:tcPr>
          <w:p w:rsidR="00541E72" w:rsidRDefault="00004A0F">
            <w:r>
              <w:rPr>
                <w:rFonts w:hint="eastAsia"/>
              </w:rPr>
              <w:t>Iterator</w:t>
            </w:r>
            <w:r>
              <w:t>s</w:t>
            </w:r>
          </w:p>
        </w:tc>
        <w:tc>
          <w:tcPr>
            <w:tcW w:w="6146" w:type="dxa"/>
          </w:tcPr>
          <w:p w:rsidR="00541E72" w:rsidRDefault="00004A0F">
            <w:r>
              <w:rPr>
                <w:rFonts w:hint="eastAsia"/>
              </w:rPr>
              <w:t>文档迭代器，用于遍历结构文档</w:t>
            </w:r>
          </w:p>
        </w:tc>
      </w:tr>
      <w:tr w:rsidR="00541E72">
        <w:tc>
          <w:tcPr>
            <w:tcW w:w="2376" w:type="dxa"/>
          </w:tcPr>
          <w:p w:rsidR="00541E72" w:rsidRDefault="00004A0F">
            <w:r>
              <w:rPr>
                <w:rFonts w:hint="eastAsia"/>
              </w:rPr>
              <w:t>Checks</w:t>
            </w:r>
          </w:p>
        </w:tc>
        <w:tc>
          <w:tcPr>
            <w:tcW w:w="6146" w:type="dxa"/>
          </w:tcPr>
          <w:p w:rsidR="00541E72" w:rsidRDefault="00004A0F">
            <w:r>
              <w:rPr>
                <w:rFonts w:hint="eastAsia"/>
              </w:rPr>
              <w:t>检测点</w:t>
            </w:r>
          </w:p>
        </w:tc>
      </w:tr>
      <w:tr w:rsidR="00541E72">
        <w:tc>
          <w:tcPr>
            <w:tcW w:w="2376" w:type="dxa"/>
          </w:tcPr>
          <w:p w:rsidR="00541E72" w:rsidRDefault="00004A0F">
            <w:r>
              <w:rPr>
                <w:rFonts w:hint="eastAsia"/>
              </w:rPr>
              <w:t>Scores</w:t>
            </w:r>
          </w:p>
        </w:tc>
        <w:tc>
          <w:tcPr>
            <w:tcW w:w="6146" w:type="dxa"/>
          </w:tcPr>
          <w:p w:rsidR="00541E72" w:rsidRDefault="00004A0F">
            <w:r>
              <w:rPr>
                <w:rFonts w:hint="eastAsia"/>
              </w:rPr>
              <w:t>验证点</w:t>
            </w:r>
          </w:p>
        </w:tc>
      </w:tr>
    </w:tbl>
    <w:p w:rsidR="00541E72" w:rsidRDefault="00541E72"/>
    <w:p w:rsidR="00541E72" w:rsidRDefault="00541E72"/>
    <w:p w:rsidR="00541E72" w:rsidRDefault="00004A0F">
      <w:pPr>
        <w:widowControl/>
        <w:jc w:val="left"/>
        <w:rPr>
          <w:rFonts w:ascii="Arial" w:eastAsia="黑体" w:hAnsi="Arial"/>
          <w:b/>
          <w:sz w:val="30"/>
        </w:rPr>
      </w:pPr>
      <w:r>
        <w:br w:type="page"/>
      </w:r>
    </w:p>
    <w:p w:rsidR="00541E72" w:rsidRDefault="00004A0F">
      <w:pPr>
        <w:pStyle w:val="2"/>
      </w:pPr>
      <w:r>
        <w:rPr>
          <w:rFonts w:hint="eastAsia"/>
        </w:rPr>
        <w:lastRenderedPageBreak/>
        <w:t>5</w:t>
      </w:r>
      <w:r>
        <w:t xml:space="preserve">.2 </w:t>
      </w:r>
      <w:r>
        <w:t>可供参考资料</w:t>
      </w:r>
    </w:p>
    <w:p w:rsidR="00625AE7" w:rsidRDefault="00004A0F" w:rsidP="00625AE7">
      <w:pPr>
        <w:pStyle w:val="af"/>
        <w:numPr>
          <w:ilvl w:val="0"/>
          <w:numId w:val="2"/>
        </w:numPr>
        <w:ind w:firstLineChars="0"/>
        <w:jc w:val="left"/>
      </w:pPr>
      <w:r>
        <w:t>PSD</w:t>
      </w:r>
      <w:r>
        <w:t>文件解析方案</w:t>
      </w:r>
      <w:r>
        <w:rPr>
          <w:rFonts w:hint="eastAsia"/>
        </w:rPr>
        <w:t xml:space="preserve"> </w:t>
      </w:r>
      <w:r>
        <w:br/>
      </w:r>
      <w:hyperlink r:id="rId51" w:history="1">
        <w:r>
          <w:rPr>
            <w:rStyle w:val="ac"/>
          </w:rPr>
          <w:t>https://github.com/NtreevSoft/psd-parser</w:t>
        </w:r>
      </w:hyperlink>
    </w:p>
    <w:p w:rsidR="00541E72" w:rsidRPr="00EC1F2E" w:rsidRDefault="00004A0F">
      <w:pPr>
        <w:pStyle w:val="af"/>
        <w:numPr>
          <w:ilvl w:val="0"/>
          <w:numId w:val="2"/>
        </w:numPr>
        <w:ind w:firstLineChars="0"/>
        <w:jc w:val="left"/>
        <w:rPr>
          <w:rStyle w:val="ac"/>
          <w:color w:val="auto"/>
          <w:u w:val="none"/>
        </w:rPr>
      </w:pPr>
      <w:r>
        <w:t>Adobe PSD</w:t>
      </w:r>
      <w:r>
        <w:t>格式文档</w:t>
      </w:r>
      <w:r>
        <w:br/>
      </w:r>
      <w:hyperlink r:id="rId52" w:history="1">
        <w:r>
          <w:rPr>
            <w:rStyle w:val="ac"/>
          </w:rPr>
          <w:t>https://www.adobe.com/devnet-apps/photoshop/fileformatashtml/</w:t>
        </w:r>
      </w:hyperlink>
    </w:p>
    <w:p w:rsidR="00EC1F2E" w:rsidRPr="00EC1F2E" w:rsidRDefault="00851F2F" w:rsidP="00EC1F2E">
      <w:pPr>
        <w:pStyle w:val="af"/>
        <w:ind w:left="420" w:firstLineChars="0" w:firstLine="0"/>
        <w:jc w:val="left"/>
        <w:rPr>
          <w:rStyle w:val="ac"/>
        </w:rPr>
      </w:pPr>
      <w:hyperlink r:id="rId53" w:history="1">
        <w:r w:rsidR="00EC1F2E" w:rsidRPr="00EC1F2E">
          <w:rPr>
            <w:rStyle w:val="ac"/>
          </w:rPr>
          <w:t>http://www.adobe.com/devnet-apps/photoshop/fileformatashtml/</w:t>
        </w:r>
      </w:hyperlink>
    </w:p>
    <w:p w:rsidR="00EC1F2E" w:rsidRDefault="00EC1F2E" w:rsidP="00EC1F2E">
      <w:pPr>
        <w:pStyle w:val="af"/>
        <w:ind w:left="420" w:firstLineChars="0" w:firstLine="0"/>
        <w:jc w:val="left"/>
      </w:pPr>
    </w:p>
    <w:p w:rsidR="00541E72" w:rsidRDefault="00004A0F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</w:t>
      </w:r>
      <w:r>
        <w:t>xcel</w:t>
      </w:r>
      <w:r>
        <w:t>对象模型</w:t>
      </w:r>
      <w:r>
        <w:rPr>
          <w:rFonts w:hint="eastAsia"/>
        </w:rPr>
        <w:t xml:space="preserve"> </w:t>
      </w:r>
      <w:hyperlink r:id="rId54" w:history="1">
        <w:r>
          <w:rPr>
            <w:rStyle w:val="ac"/>
          </w:rPr>
          <w:t>https://docs.microsoft.com/zh-cn/visualstudio/vsto/excel-object-model-overview</w:t>
        </w:r>
      </w:hyperlink>
    </w:p>
    <w:p w:rsidR="00541E72" w:rsidRDefault="00004A0F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Word</w:t>
      </w:r>
      <w:r>
        <w:rPr>
          <w:rFonts w:hint="eastAsia"/>
        </w:rPr>
        <w:t>对象模型</w:t>
      </w:r>
      <w:r>
        <w:rPr>
          <w:rFonts w:hint="eastAsia"/>
        </w:rPr>
        <w:t xml:space="preserve"> </w:t>
      </w:r>
      <w:hyperlink r:id="rId55" w:history="1">
        <w:r>
          <w:rPr>
            <w:rStyle w:val="ac"/>
          </w:rPr>
          <w:t>https://docs.microsoft.com/zh-cn/visualstudio/vsto/word-object-model-overview</w:t>
        </w:r>
      </w:hyperlink>
      <w:r>
        <w:t xml:space="preserve"> </w:t>
      </w:r>
    </w:p>
    <w:p w:rsidR="00541E72" w:rsidRDefault="00004A0F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PowerPoint</w:t>
      </w:r>
      <w:r>
        <w:rPr>
          <w:rFonts w:hint="eastAsia"/>
        </w:rPr>
        <w:t>对象模型</w:t>
      </w:r>
      <w:hyperlink r:id="rId56" w:history="1">
        <w:r>
          <w:rPr>
            <w:rStyle w:val="ac"/>
          </w:rPr>
          <w:t>https://docs.microsoft.com/en-us/previous-versions/office/developer/office-2010/ff764034(v=office.14)</w:t>
        </w:r>
      </w:hyperlink>
    </w:p>
    <w:p w:rsidR="00541E72" w:rsidRDefault="00004A0F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</w:t>
      </w:r>
      <w:r>
        <w:rPr>
          <w:rFonts w:hint="eastAsia"/>
        </w:rPr>
        <w:t>Office</w:t>
      </w:r>
      <w:r>
        <w:rPr>
          <w:rFonts w:hint="eastAsia"/>
        </w:rPr>
        <w:t>解决方案</w:t>
      </w:r>
      <w:hyperlink r:id="rId57" w:history="1">
        <w:r>
          <w:rPr>
            <w:rStyle w:val="ac"/>
          </w:rPr>
          <w:t>https://docs.microsoft.com/zh-cn/visualstudio/vsto/developing-office-solutions</w:t>
        </w:r>
      </w:hyperlink>
      <w:r>
        <w:t xml:space="preserve"> </w:t>
      </w:r>
    </w:p>
    <w:p w:rsidR="00541E72" w:rsidRDefault="00541E72">
      <w:pPr>
        <w:jc w:val="left"/>
      </w:pPr>
    </w:p>
    <w:p w:rsidR="009169F7" w:rsidRDefault="009169F7" w:rsidP="009169F7">
      <w:pPr>
        <w:pStyle w:val="1"/>
        <w:shd w:val="clear" w:color="auto" w:fill="FFFFFF"/>
        <w:spacing w:before="0" w:after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演练：</w:t>
      </w:r>
      <w:r>
        <w:rPr>
          <w:rFonts w:ascii="Segoe UI" w:hAnsi="Segoe UI" w:cs="Segoe UI"/>
          <w:color w:val="000000"/>
        </w:rPr>
        <w:t xml:space="preserve">Office </w:t>
      </w:r>
      <w:r>
        <w:rPr>
          <w:rFonts w:ascii="Segoe UI" w:hAnsi="Segoe UI" w:cs="Segoe UI"/>
          <w:color w:val="000000"/>
        </w:rPr>
        <w:t>编程（</w:t>
      </w:r>
      <w:r>
        <w:rPr>
          <w:rFonts w:ascii="Segoe UI" w:hAnsi="Segoe UI" w:cs="Segoe UI"/>
          <w:color w:val="000000"/>
        </w:rPr>
        <w:t xml:space="preserve">C# </w:t>
      </w:r>
      <w:r>
        <w:rPr>
          <w:rFonts w:ascii="Segoe UI" w:hAnsi="Segoe UI" w:cs="Segoe UI"/>
          <w:color w:val="000000"/>
        </w:rPr>
        <w:t>和</w:t>
      </w:r>
      <w:r>
        <w:rPr>
          <w:rFonts w:ascii="Segoe UI" w:hAnsi="Segoe UI" w:cs="Segoe UI"/>
          <w:color w:val="000000"/>
        </w:rPr>
        <w:t xml:space="preserve"> Visual Basic</w:t>
      </w:r>
      <w:r>
        <w:rPr>
          <w:rFonts w:ascii="Segoe UI" w:hAnsi="Segoe UI" w:cs="Segoe UI"/>
          <w:color w:val="000000"/>
        </w:rPr>
        <w:t>）</w:t>
      </w:r>
    </w:p>
    <w:p w:rsidR="009169F7" w:rsidRDefault="00851F2F" w:rsidP="009169F7">
      <w:hyperlink r:id="rId58" w:history="1">
        <w:r w:rsidR="009169F7" w:rsidRPr="00724177">
          <w:rPr>
            <w:rStyle w:val="ac"/>
          </w:rPr>
          <w:t>https://docs.microsoft.com/zh-cn/dotnet/csharp/programming-guide/interop/walkthrough-office-programming</w:t>
        </w:r>
      </w:hyperlink>
    </w:p>
    <w:p w:rsidR="009169F7" w:rsidRPr="009169F7" w:rsidRDefault="009169F7" w:rsidP="009169F7"/>
    <w:p w:rsidR="009169F7" w:rsidRDefault="009169F7" w:rsidP="00004A0F">
      <w:pPr>
        <w:pStyle w:val="1"/>
        <w:shd w:val="clear" w:color="auto" w:fill="FFFFFF"/>
        <w:spacing w:before="0" w:after="0"/>
        <w:rPr>
          <w:rFonts w:ascii="Segoe UI" w:hAnsi="Segoe UI" w:cs="Segoe UI"/>
          <w:color w:val="000000"/>
        </w:rPr>
      </w:pPr>
    </w:p>
    <w:p w:rsidR="00004A0F" w:rsidRPr="00004A0F" w:rsidRDefault="00004A0F" w:rsidP="00004A0F">
      <w:pPr>
        <w:pStyle w:val="1"/>
        <w:shd w:val="clear" w:color="auto" w:fill="FFFFFF"/>
        <w:spacing w:before="0" w:after="0"/>
        <w:rPr>
          <w:rFonts w:ascii="Segoe UI" w:hAnsi="Segoe UI" w:cs="Segoe UI"/>
          <w:color w:val="000000"/>
          <w:kern w:val="36"/>
          <w:sz w:val="48"/>
          <w:szCs w:val="48"/>
        </w:rPr>
      </w:pPr>
      <w:r>
        <w:rPr>
          <w:rFonts w:ascii="Segoe UI" w:hAnsi="Segoe UI" w:cs="Segoe UI"/>
          <w:color w:val="000000"/>
        </w:rPr>
        <w:t>通过使用</w:t>
      </w:r>
      <w:r>
        <w:rPr>
          <w:rFonts w:ascii="Segoe UI" w:hAnsi="Segoe UI" w:cs="Segoe UI"/>
          <w:color w:val="000000"/>
        </w:rPr>
        <w:t xml:space="preserve"> Visual C# </w:t>
      </w:r>
      <w:r>
        <w:rPr>
          <w:rFonts w:ascii="Segoe UI" w:hAnsi="Segoe UI" w:cs="Segoe UI"/>
          <w:color w:val="000000"/>
        </w:rPr>
        <w:t>功能访问</w:t>
      </w:r>
      <w:r>
        <w:rPr>
          <w:rFonts w:ascii="Segoe UI" w:hAnsi="Segoe UI" w:cs="Segoe UI"/>
          <w:color w:val="000000"/>
        </w:rPr>
        <w:t xml:space="preserve"> Office </w:t>
      </w:r>
      <w:r>
        <w:rPr>
          <w:rFonts w:ascii="Segoe UI" w:hAnsi="Segoe UI" w:cs="Segoe UI"/>
          <w:color w:val="000000"/>
        </w:rPr>
        <w:t>互操作对</w:t>
      </w:r>
      <w:r>
        <w:rPr>
          <w:rFonts w:ascii="Segoe UI" w:hAnsi="Segoe UI" w:cs="Segoe UI" w:hint="eastAsia"/>
          <w:color w:val="000000"/>
        </w:rPr>
        <w:t>:</w:t>
      </w:r>
    </w:p>
    <w:p w:rsidR="00004A0F" w:rsidRDefault="00851F2F">
      <w:pPr>
        <w:jc w:val="left"/>
      </w:pPr>
      <w:hyperlink r:id="rId59" w:history="1">
        <w:r w:rsidR="00004A0F" w:rsidRPr="00724177">
          <w:rPr>
            <w:rStyle w:val="ac"/>
          </w:rPr>
          <w:t>https://docs.microsoft.com/zh-cn/dotnet/csharp/programming-guide/interop/how-to-access-office-onterop-objects</w:t>
        </w:r>
      </w:hyperlink>
    </w:p>
    <w:p w:rsidR="00004A0F" w:rsidRDefault="00004A0F">
      <w:pPr>
        <w:jc w:val="left"/>
      </w:pPr>
    </w:p>
    <w:p w:rsidR="00004A0F" w:rsidRPr="00004A0F" w:rsidRDefault="00004A0F" w:rsidP="00004A0F">
      <w:pPr>
        <w:pStyle w:val="2"/>
        <w:shd w:val="clear" w:color="auto" w:fill="FFFFFF"/>
        <w:spacing w:before="0" w:after="0" w:line="324" w:lineRule="atLeast"/>
        <w:rPr>
          <w:rFonts w:ascii="Verdana" w:hAnsi="Verdana"/>
          <w:b w:val="0"/>
          <w:color w:val="333333"/>
          <w:spacing w:val="-15"/>
          <w:kern w:val="0"/>
          <w:sz w:val="27"/>
          <w:szCs w:val="27"/>
        </w:rPr>
      </w:pPr>
      <w:r w:rsidRPr="00004A0F">
        <w:rPr>
          <w:rFonts w:ascii="Verdana" w:hAnsi="Verdana"/>
          <w:b w:val="0"/>
          <w:bCs/>
          <w:color w:val="333333"/>
          <w:spacing w:val="-15"/>
          <w:sz w:val="27"/>
          <w:szCs w:val="27"/>
        </w:rPr>
        <w:t>C#</w:t>
      </w:r>
      <w:r w:rsidRPr="00004A0F">
        <w:rPr>
          <w:rFonts w:ascii="Verdana" w:hAnsi="Verdana"/>
          <w:b w:val="0"/>
          <w:bCs/>
          <w:color w:val="333333"/>
          <w:spacing w:val="-15"/>
          <w:sz w:val="27"/>
          <w:szCs w:val="27"/>
        </w:rPr>
        <w:t>操作</w:t>
      </w:r>
      <w:r w:rsidRPr="00004A0F">
        <w:rPr>
          <w:rFonts w:ascii="Verdana" w:hAnsi="Verdana"/>
          <w:b w:val="0"/>
          <w:bCs/>
          <w:color w:val="333333"/>
          <w:spacing w:val="-15"/>
          <w:sz w:val="27"/>
          <w:szCs w:val="27"/>
        </w:rPr>
        <w:t>Office</w:t>
      </w:r>
      <w:r w:rsidRPr="00004A0F">
        <w:rPr>
          <w:rFonts w:ascii="Verdana" w:hAnsi="Verdana"/>
          <w:b w:val="0"/>
          <w:bCs/>
          <w:color w:val="333333"/>
          <w:spacing w:val="-15"/>
          <w:sz w:val="27"/>
          <w:szCs w:val="27"/>
        </w:rPr>
        <w:t>实例</w:t>
      </w:r>
      <w:r>
        <w:rPr>
          <w:rFonts w:ascii="Verdana" w:hAnsi="Verdana"/>
          <w:b w:val="0"/>
          <w:bCs/>
          <w:color w:val="333333"/>
          <w:spacing w:val="-15"/>
          <w:sz w:val="27"/>
          <w:szCs w:val="27"/>
        </w:rPr>
        <w:t>:</w:t>
      </w:r>
    </w:p>
    <w:p w:rsidR="00004A0F" w:rsidRDefault="00851F2F">
      <w:pPr>
        <w:jc w:val="left"/>
      </w:pPr>
      <w:hyperlink r:id="rId60" w:history="1">
        <w:r w:rsidR="00004A0F" w:rsidRPr="00724177">
          <w:rPr>
            <w:rStyle w:val="ac"/>
          </w:rPr>
          <w:t>https://www.cnblogs.com/dream844/archive/2012/07/08/2580859.html</w:t>
        </w:r>
      </w:hyperlink>
    </w:p>
    <w:p w:rsidR="00004A0F" w:rsidRDefault="00004A0F">
      <w:pPr>
        <w:jc w:val="left"/>
      </w:pPr>
    </w:p>
    <w:p w:rsidR="00004A0F" w:rsidRPr="00004A0F" w:rsidRDefault="00004A0F" w:rsidP="00004A0F">
      <w:pPr>
        <w:pStyle w:val="1"/>
        <w:shd w:val="clear" w:color="auto" w:fill="FFFFFF"/>
        <w:spacing w:before="0" w:after="0" w:line="525" w:lineRule="atLeast"/>
        <w:rPr>
          <w:rFonts w:ascii="微软雅黑" w:eastAsia="微软雅黑" w:hAnsi="微软雅黑"/>
          <w:color w:val="333333"/>
          <w:kern w:val="36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比较全的一个C#操作word文档示例:</w:t>
      </w:r>
    </w:p>
    <w:p w:rsidR="00004A0F" w:rsidRDefault="00851F2F">
      <w:pPr>
        <w:jc w:val="left"/>
      </w:pPr>
      <w:hyperlink r:id="rId61" w:history="1">
        <w:r w:rsidR="00004A0F" w:rsidRPr="00724177">
          <w:rPr>
            <w:rStyle w:val="ac"/>
          </w:rPr>
          <w:t>https://www.jb51.net/article/67314.htm</w:t>
        </w:r>
      </w:hyperlink>
    </w:p>
    <w:p w:rsidR="003625AC" w:rsidRDefault="003625AC">
      <w:pPr>
        <w:jc w:val="left"/>
      </w:pPr>
    </w:p>
    <w:p w:rsidR="003625AC" w:rsidRDefault="003625AC">
      <w:pPr>
        <w:jc w:val="left"/>
      </w:pPr>
    </w:p>
    <w:p w:rsidR="003625AC" w:rsidRDefault="003625AC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E-iceblue</w:t>
      </w:r>
      <w:r>
        <w:rPr>
          <w:rFonts w:ascii="Verdana" w:hAnsi="Verdana"/>
          <w:color w:val="000000"/>
          <w:szCs w:val="21"/>
          <w:shd w:val="clear" w:color="auto" w:fill="FFFFFF"/>
        </w:rPr>
        <w:t>公司的免费</w:t>
      </w:r>
      <w:hyperlink r:id="rId62" w:tgtFrame="_blank" w:history="1">
        <w:r>
          <w:rPr>
            <w:rStyle w:val="ac"/>
            <w:rFonts w:ascii="Verdana" w:hAnsi="Verdana"/>
            <w:color w:val="000000"/>
            <w:szCs w:val="21"/>
            <w:shd w:val="clear" w:color="auto" w:fill="FFFFFF"/>
          </w:rPr>
          <w:t>word</w:t>
        </w:r>
      </w:hyperlink>
      <w:r>
        <w:rPr>
          <w:rFonts w:ascii="Verdana" w:hAnsi="Verdana"/>
          <w:color w:val="000000"/>
          <w:szCs w:val="21"/>
          <w:shd w:val="clear" w:color="auto" w:fill="FFFFFF"/>
        </w:rPr>
        <w:t>组件</w:t>
      </w:r>
    </w:p>
    <w:p w:rsidR="003625AC" w:rsidRDefault="00851F2F">
      <w:pPr>
        <w:jc w:val="left"/>
      </w:pPr>
      <w:hyperlink r:id="rId63" w:history="1">
        <w:r w:rsidR="003625AC" w:rsidRPr="00724177">
          <w:rPr>
            <w:rStyle w:val="ac"/>
          </w:rPr>
          <w:t>https://www.cnblogs.com/Yesi/p/5190735.html</w:t>
        </w:r>
      </w:hyperlink>
    </w:p>
    <w:p w:rsidR="003625AC" w:rsidRDefault="00851F2F">
      <w:pPr>
        <w:jc w:val="left"/>
        <w:rPr>
          <w:rStyle w:val="ac"/>
        </w:rPr>
      </w:pPr>
      <w:hyperlink r:id="rId64" w:history="1">
        <w:r w:rsidR="003625AC" w:rsidRPr="00724177">
          <w:rPr>
            <w:rStyle w:val="ac"/>
          </w:rPr>
          <w:t>https://www.cnblogs.com/Yesi/p/4203127.html</w:t>
        </w:r>
      </w:hyperlink>
    </w:p>
    <w:p w:rsidR="005E15DD" w:rsidRDefault="005E15DD">
      <w:pPr>
        <w:jc w:val="left"/>
        <w:rPr>
          <w:rStyle w:val="ac"/>
        </w:rPr>
      </w:pPr>
    </w:p>
    <w:p w:rsidR="005E15DD" w:rsidRPr="005E15DD" w:rsidRDefault="005E15DD" w:rsidP="005E15DD">
      <w:pPr>
        <w:pStyle w:val="1"/>
        <w:shd w:val="clear" w:color="auto" w:fill="FFFFFF"/>
        <w:spacing w:before="0" w:after="0" w:line="525" w:lineRule="atLeast"/>
        <w:rPr>
          <w:rFonts w:ascii="微软雅黑" w:eastAsia="微软雅黑" w:hAnsi="微软雅黑"/>
          <w:color w:val="333333"/>
          <w:sz w:val="30"/>
          <w:szCs w:val="30"/>
        </w:rPr>
      </w:pPr>
      <w:r w:rsidRPr="005E15DD">
        <w:rPr>
          <w:rFonts w:ascii="微软雅黑" w:eastAsia="微软雅黑" w:hAnsi="微软雅黑"/>
          <w:color w:val="333333"/>
          <w:sz w:val="30"/>
          <w:szCs w:val="30"/>
        </w:rPr>
        <w:t>NetOffice</w:t>
      </w:r>
      <w:r w:rsidRPr="005E15DD">
        <w:rPr>
          <w:rFonts w:ascii="微软雅黑" w:eastAsia="微软雅黑" w:hAnsi="微软雅黑" w:hint="eastAsia"/>
          <w:color w:val="333333"/>
          <w:sz w:val="30"/>
          <w:szCs w:val="30"/>
        </w:rPr>
        <w:t>组件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，通过n</w:t>
      </w:r>
      <w:r>
        <w:rPr>
          <w:rFonts w:ascii="微软雅黑" w:eastAsia="微软雅黑" w:hAnsi="微软雅黑"/>
          <w:color w:val="333333"/>
          <w:sz w:val="30"/>
          <w:szCs w:val="30"/>
        </w:rPr>
        <w:t>uget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安装 </w:t>
      </w:r>
    </w:p>
    <w:p w:rsidR="003625AC" w:rsidRDefault="00851F2F">
      <w:pPr>
        <w:jc w:val="left"/>
      </w:pPr>
      <w:hyperlink r:id="rId65" w:history="1">
        <w:r w:rsidR="0090444B" w:rsidRPr="00C44AC1">
          <w:rPr>
            <w:rStyle w:val="ac"/>
          </w:rPr>
          <w:t>https://github.com/netoffice/NetOffice</w:t>
        </w:r>
      </w:hyperlink>
    </w:p>
    <w:p w:rsidR="0090444B" w:rsidRDefault="0090444B">
      <w:pPr>
        <w:jc w:val="left"/>
      </w:pPr>
    </w:p>
    <w:p w:rsidR="0090444B" w:rsidRDefault="0090444B">
      <w:pPr>
        <w:jc w:val="left"/>
      </w:pPr>
    </w:p>
    <w:p w:rsidR="003625AC" w:rsidRDefault="003625AC">
      <w:pPr>
        <w:jc w:val="left"/>
      </w:pPr>
    </w:p>
    <w:p w:rsidR="003625AC" w:rsidRDefault="003625AC">
      <w:pPr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NPOI</w:t>
      </w:r>
    </w:p>
    <w:p w:rsidR="003625AC" w:rsidRDefault="003625AC">
      <w:pPr>
        <w:jc w:val="left"/>
      </w:pPr>
    </w:p>
    <w:p w:rsidR="003625AC" w:rsidRDefault="003625AC">
      <w:pPr>
        <w:jc w:val="left"/>
      </w:pPr>
    </w:p>
    <w:p w:rsidR="003625AC" w:rsidRDefault="003625AC">
      <w:pPr>
        <w:jc w:val="left"/>
      </w:pPr>
    </w:p>
    <w:p w:rsidR="003625AC" w:rsidRPr="003625AC" w:rsidRDefault="003625AC">
      <w:pPr>
        <w:jc w:val="left"/>
      </w:pPr>
    </w:p>
    <w:p w:rsidR="003625AC" w:rsidRDefault="003625AC" w:rsidP="003625AC">
      <w:pPr>
        <w:jc w:val="left"/>
      </w:pPr>
      <w:r>
        <w:rPr>
          <w:rFonts w:hint="eastAsia"/>
        </w:rPr>
        <w:t>读取</w:t>
      </w:r>
      <w:r>
        <w:rPr>
          <w:rFonts w:hint="eastAsia"/>
        </w:rPr>
        <w:t>word,</w:t>
      </w:r>
      <w:r>
        <w:rPr>
          <w:rFonts w:hint="eastAsia"/>
        </w:rPr>
        <w:t>首先得添加引用，不同的</w:t>
      </w:r>
      <w:r>
        <w:rPr>
          <w:rFonts w:hint="eastAsia"/>
        </w:rPr>
        <w:t>word</w:t>
      </w:r>
      <w:r>
        <w:rPr>
          <w:rFonts w:hint="eastAsia"/>
        </w:rPr>
        <w:t>版本对应着不同的引用</w:t>
      </w:r>
    </w:p>
    <w:p w:rsidR="003625AC" w:rsidRDefault="003625AC" w:rsidP="003625AC">
      <w:pPr>
        <w:jc w:val="left"/>
      </w:pPr>
    </w:p>
    <w:p w:rsidR="003625AC" w:rsidRDefault="003625AC" w:rsidP="003625AC">
      <w:pPr>
        <w:jc w:val="left"/>
      </w:pPr>
      <w:r>
        <w:rPr>
          <w:rFonts w:hint="eastAsia"/>
        </w:rPr>
        <w:t>部分版本对应引用如下：</w:t>
      </w:r>
    </w:p>
    <w:p w:rsidR="003625AC" w:rsidRDefault="003625AC" w:rsidP="003625AC">
      <w:pPr>
        <w:jc w:val="left"/>
      </w:pPr>
    </w:p>
    <w:p w:rsidR="003625AC" w:rsidRDefault="003625AC" w:rsidP="003625AC">
      <w:pPr>
        <w:jc w:val="left"/>
      </w:pPr>
      <w:r>
        <w:rPr>
          <w:rFonts w:hint="eastAsia"/>
        </w:rPr>
        <w:t>Microsoft Word 11.0 object library</w:t>
      </w:r>
      <w:r>
        <w:rPr>
          <w:rFonts w:hint="eastAsia"/>
        </w:rPr>
        <w:t>对应</w:t>
      </w:r>
      <w:r>
        <w:rPr>
          <w:rFonts w:hint="eastAsia"/>
        </w:rPr>
        <w:t>Office2003</w:t>
      </w:r>
    </w:p>
    <w:p w:rsidR="003625AC" w:rsidRDefault="003625AC" w:rsidP="003625AC">
      <w:pPr>
        <w:jc w:val="left"/>
      </w:pPr>
      <w:r>
        <w:rPr>
          <w:rFonts w:hint="eastAsia"/>
        </w:rPr>
        <w:t>Microsoft Word 12.0 object library</w:t>
      </w:r>
      <w:r>
        <w:rPr>
          <w:rFonts w:hint="eastAsia"/>
        </w:rPr>
        <w:t>对应</w:t>
      </w:r>
      <w:r>
        <w:rPr>
          <w:rFonts w:hint="eastAsia"/>
        </w:rPr>
        <w:t>Office2007</w:t>
      </w:r>
    </w:p>
    <w:p w:rsidR="003625AC" w:rsidRDefault="003625AC" w:rsidP="003625AC">
      <w:pPr>
        <w:jc w:val="left"/>
      </w:pPr>
      <w:r>
        <w:rPr>
          <w:rFonts w:hint="eastAsia"/>
        </w:rPr>
        <w:t>Microsoft Word 14.0 object library</w:t>
      </w:r>
      <w:r>
        <w:rPr>
          <w:rFonts w:hint="eastAsia"/>
        </w:rPr>
        <w:t>对应</w:t>
      </w:r>
      <w:r>
        <w:rPr>
          <w:rFonts w:hint="eastAsia"/>
        </w:rPr>
        <w:t>Office2010</w:t>
      </w:r>
    </w:p>
    <w:p w:rsidR="00004A0F" w:rsidRDefault="003625AC" w:rsidP="003625AC">
      <w:pPr>
        <w:jc w:val="left"/>
      </w:pPr>
      <w:r>
        <w:rPr>
          <w:rFonts w:hint="eastAsia"/>
        </w:rPr>
        <w:t>Microsoft Word 15.0 object library</w:t>
      </w:r>
      <w:r>
        <w:rPr>
          <w:rFonts w:hint="eastAsia"/>
        </w:rPr>
        <w:t>对应</w:t>
      </w:r>
      <w:r>
        <w:rPr>
          <w:rFonts w:hint="eastAsia"/>
        </w:rPr>
        <w:t>Office2013</w:t>
      </w:r>
    </w:p>
    <w:p w:rsidR="003625AC" w:rsidRDefault="003625AC" w:rsidP="003625AC">
      <w:pPr>
        <w:jc w:val="left"/>
      </w:pPr>
    </w:p>
    <w:p w:rsidR="003625AC" w:rsidRDefault="003625AC" w:rsidP="003625AC">
      <w:pPr>
        <w:jc w:val="left"/>
      </w:pPr>
    </w:p>
    <w:p w:rsidR="003625AC" w:rsidRDefault="003625AC" w:rsidP="003625AC">
      <w:pPr>
        <w:jc w:val="left"/>
      </w:pPr>
    </w:p>
    <w:p w:rsidR="00CF5E66" w:rsidRDefault="00CF5E66">
      <w:pPr>
        <w:jc w:val="left"/>
      </w:pPr>
    </w:p>
    <w:p w:rsidR="00BF2E71" w:rsidRDefault="00BF2E71">
      <w:pPr>
        <w:jc w:val="left"/>
      </w:pPr>
    </w:p>
    <w:p w:rsidR="00BF2E71" w:rsidRDefault="00BF2E71">
      <w:pPr>
        <w:jc w:val="left"/>
      </w:pPr>
    </w:p>
    <w:p w:rsidR="00BF2E71" w:rsidRDefault="00BF2E71" w:rsidP="00BF2E71">
      <w:pPr>
        <w:pStyle w:val="1"/>
        <w:shd w:val="clear" w:color="auto" w:fill="FFFFFF"/>
        <w:spacing w:before="0" w:after="0"/>
        <w:rPr>
          <w:rFonts w:ascii="Segoe UI" w:hAnsi="Segoe UI" w:cs="Segoe UI"/>
          <w:color w:val="000000"/>
          <w:kern w:val="36"/>
          <w:sz w:val="48"/>
          <w:szCs w:val="48"/>
        </w:rPr>
      </w:pPr>
      <w:r>
        <w:rPr>
          <w:rStyle w:val="lang-csharp"/>
          <w:rFonts w:ascii="Segoe UI" w:hAnsi="Segoe UI" w:cs="Segoe UI"/>
          <w:color w:val="000000"/>
        </w:rPr>
        <w:t>DirectoryInfo(String)</w:t>
      </w:r>
      <w:r>
        <w:rPr>
          <w:rFonts w:ascii="Segoe UI" w:hAnsi="Segoe UI" w:cs="Segoe UI"/>
          <w:color w:val="000000"/>
        </w:rPr>
        <w:t> Constructor</w:t>
      </w:r>
    </w:p>
    <w:p w:rsidR="00BF2E71" w:rsidRDefault="00851F2F">
      <w:pPr>
        <w:jc w:val="left"/>
      </w:pPr>
      <w:hyperlink r:id="rId66" w:history="1">
        <w:r w:rsidR="00BF2E71" w:rsidRPr="00173E62">
          <w:rPr>
            <w:rStyle w:val="ac"/>
          </w:rPr>
          <w:t>https://docs.microsoft.com/zh-cn/dotnet/api/system.io.directoryinfo.-ctor?f1url=https%3A%2F%2Fmsdn.microsoft.com%2Fquery%2Fdev15.query%3FappId%3DDev15IDEF1%26l%3DZH-CN%26k%3Dk(System.IO.DirectoryInfo.%2523ctor);k(SolutionItemsProject);k(SolutionItemsProject);k(TargetFrameworkMoniker-.NETFramework,Version%3Dv4.5);k(DevLang-csharp)%26rd%3Dtrue&amp;view=netframework-4.7.2</w:t>
        </w:r>
      </w:hyperlink>
    </w:p>
    <w:p w:rsidR="00BF2E71" w:rsidRDefault="00BF2E71">
      <w:pPr>
        <w:jc w:val="left"/>
      </w:pPr>
    </w:p>
    <w:p w:rsidR="00BF2E71" w:rsidRDefault="00BF2E71">
      <w:pPr>
        <w:jc w:val="left"/>
      </w:pPr>
    </w:p>
    <w:p w:rsidR="00217ED3" w:rsidRDefault="00217ED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ScoreName =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(FlashTests_zwd).FullName;</w:t>
      </w:r>
    </w:p>
    <w:p w:rsidR="00217ED3" w:rsidRDefault="00217ED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:rsidR="00217ED3" w:rsidRDefault="00217ED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ED3">
        <w:rPr>
          <w:rFonts w:ascii="新宋体" w:eastAsia="新宋体" w:cs="新宋体"/>
          <w:color w:val="000000"/>
          <w:kern w:val="0"/>
          <w:sz w:val="19"/>
          <w:szCs w:val="19"/>
        </w:rPr>
        <w:t>"CSPM.OnlineTest.Business.Core.Tests.FlashTest.FlashTests_zwd"</w:t>
      </w:r>
    </w:p>
    <w:p w:rsidR="00217ED3" w:rsidRDefault="00217ED3">
      <w:pPr>
        <w:jc w:val="left"/>
      </w:pPr>
    </w:p>
    <w:p w:rsidR="00BF2E71" w:rsidRDefault="00BF2E71" w:rsidP="00BF2E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"abc"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F2E71" w:rsidRDefault="00BF2E71" w:rsidP="00BF2E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10 + 1;</w:t>
      </w:r>
    </w:p>
    <w:p w:rsidR="00BF2E71" w:rsidRDefault="00BF2E71" w:rsidP="00BF2E7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跑步我都没吃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{str}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 + 0.5}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F2E71" w:rsidRDefault="00BF2E71" w:rsidP="00BF2E71">
      <w:pPr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:rsidR="00BF2E71" w:rsidRDefault="00BF2E71">
      <w:pPr>
        <w:jc w:val="left"/>
      </w:pPr>
      <w:r w:rsidRPr="00BF2E71">
        <w:rPr>
          <w:rFonts w:hint="eastAsia"/>
        </w:rPr>
        <w:t>跑步我都没吃</w:t>
      </w:r>
      <w:r w:rsidRPr="00BF2E71">
        <w:rPr>
          <w:rFonts w:hint="eastAsia"/>
        </w:rPr>
        <w:t>abc=11.5;</w:t>
      </w:r>
    </w:p>
    <w:p w:rsidR="00A659F8" w:rsidRDefault="00A659F8">
      <w:pPr>
        <w:jc w:val="left"/>
      </w:pPr>
    </w:p>
    <w:p w:rsidR="00A659F8" w:rsidRDefault="00A659F8">
      <w:pPr>
        <w:jc w:val="left"/>
      </w:pPr>
      <w:r>
        <w:rPr>
          <w:rFonts w:hint="eastAsia"/>
        </w:rPr>
        <w:t>注释：</w:t>
      </w:r>
    </w:p>
    <w:p w:rsidR="00A659F8" w:rsidRDefault="00A659F8" w:rsidP="00A659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659F8" w:rsidRDefault="00A659F8" w:rsidP="00A659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获得节点友好名称</w:t>
      </w:r>
    </w:p>
    <w:p w:rsidR="00A659F8" w:rsidRDefault="00A659F8" w:rsidP="00A659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659F8" w:rsidRDefault="00A659F8" w:rsidP="00A659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索引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A659F8" w:rsidRDefault="00A659F8" w:rsidP="00A659F8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友好名称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BF2E71" w:rsidRDefault="00BF2E71">
      <w:pPr>
        <w:jc w:val="left"/>
      </w:pPr>
    </w:p>
    <w:p w:rsidR="00A4332A" w:rsidRDefault="00A4332A" w:rsidP="00A43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4332A" w:rsidRDefault="00A4332A" w:rsidP="00A43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通过文件获得类型（反序列化）</w:t>
      </w:r>
    </w:p>
    <w:p w:rsidR="00A4332A" w:rsidRDefault="00A4332A" w:rsidP="00A43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4332A" w:rsidRPr="00A4332A" w:rsidRDefault="00A4332A" w:rsidP="00A4332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A4332A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A4332A">
        <w:rPr>
          <w:rFonts w:ascii="新宋体" w:eastAsia="新宋体" w:cs="新宋体"/>
          <w:b/>
          <w:color w:val="808080"/>
          <w:kern w:val="0"/>
          <w:sz w:val="19"/>
          <w:szCs w:val="19"/>
          <w:highlight w:val="yellow"/>
        </w:rPr>
        <w:t>///</w:t>
      </w:r>
      <w:r w:rsidRPr="00A4332A">
        <w:rPr>
          <w:rFonts w:ascii="新宋体" w:eastAsia="新宋体" w:cs="新宋体"/>
          <w:b/>
          <w:color w:val="008000"/>
          <w:kern w:val="0"/>
          <w:sz w:val="19"/>
          <w:szCs w:val="19"/>
          <w:highlight w:val="yellow"/>
        </w:rPr>
        <w:t xml:space="preserve"> </w:t>
      </w:r>
      <w:r w:rsidRPr="00A4332A">
        <w:rPr>
          <w:rFonts w:ascii="新宋体" w:eastAsia="新宋体" w:cs="新宋体"/>
          <w:b/>
          <w:color w:val="808080"/>
          <w:kern w:val="0"/>
          <w:sz w:val="19"/>
          <w:szCs w:val="19"/>
          <w:highlight w:val="yellow"/>
        </w:rPr>
        <w:t>&lt;typeparam name="</w:t>
      </w:r>
      <w:r w:rsidRPr="00A4332A">
        <w:rPr>
          <w:rFonts w:ascii="新宋体" w:eastAsia="新宋体" w:cs="新宋体"/>
          <w:b/>
          <w:color w:val="000000"/>
          <w:kern w:val="0"/>
          <w:sz w:val="19"/>
          <w:szCs w:val="19"/>
          <w:highlight w:val="yellow"/>
        </w:rPr>
        <w:t>T</w:t>
      </w:r>
      <w:r w:rsidRPr="00A4332A">
        <w:rPr>
          <w:rFonts w:ascii="新宋体" w:eastAsia="新宋体" w:cs="新宋体"/>
          <w:b/>
          <w:color w:val="808080"/>
          <w:kern w:val="0"/>
          <w:sz w:val="19"/>
          <w:szCs w:val="19"/>
          <w:highlight w:val="yellow"/>
        </w:rPr>
        <w:t>"&gt;</w:t>
      </w:r>
      <w:r w:rsidRPr="00A4332A">
        <w:rPr>
          <w:rFonts w:ascii="新宋体" w:eastAsia="新宋体" w:cs="新宋体" w:hint="eastAsia"/>
          <w:b/>
          <w:color w:val="008000"/>
          <w:kern w:val="0"/>
          <w:sz w:val="19"/>
          <w:szCs w:val="19"/>
          <w:highlight w:val="yellow"/>
        </w:rPr>
        <w:t>目标类型</w:t>
      </w:r>
      <w:r w:rsidRPr="00A4332A">
        <w:rPr>
          <w:rFonts w:ascii="新宋体" w:eastAsia="新宋体" w:cs="新宋体"/>
          <w:b/>
          <w:color w:val="808080"/>
          <w:kern w:val="0"/>
          <w:sz w:val="19"/>
          <w:szCs w:val="19"/>
          <w:highlight w:val="yellow"/>
        </w:rPr>
        <w:t>&lt;/typeparam&gt;</w:t>
      </w:r>
    </w:p>
    <w:p w:rsidR="00A4332A" w:rsidRDefault="00A4332A" w:rsidP="00A43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A4332A" w:rsidRDefault="00A4332A" w:rsidP="00A43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反序列化的对象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A4332A" w:rsidRDefault="00A4332A" w:rsidP="00A4332A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GetTypeFromFile&lt;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file);</w:t>
      </w:r>
    </w:p>
    <w:p w:rsidR="00D94C65" w:rsidRDefault="00D94C65">
      <w:pPr>
        <w:jc w:val="left"/>
      </w:pPr>
    </w:p>
    <w:p w:rsidR="00D94C65" w:rsidRDefault="00D94C65" w:rsidP="00D94C65">
      <w:pPr>
        <w:pStyle w:val="1"/>
        <w:shd w:val="clear" w:color="auto" w:fill="FFFFFF"/>
        <w:wordWrap w:val="0"/>
        <w:spacing w:before="0" w:after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委托之</w:t>
      </w:r>
      <w:r>
        <w:rPr>
          <w:rFonts w:ascii="Roboto" w:hAnsi="Roboto"/>
          <w:color w:val="333333"/>
          <w:sz w:val="36"/>
          <w:szCs w:val="36"/>
        </w:rPr>
        <w:t>Action&lt;T&gt;</w:t>
      </w:r>
      <w:r>
        <w:rPr>
          <w:rFonts w:ascii="Roboto" w:hAnsi="Roboto"/>
          <w:color w:val="333333"/>
          <w:sz w:val="36"/>
          <w:szCs w:val="36"/>
        </w:rPr>
        <w:t>和</w:t>
      </w:r>
      <w:r>
        <w:rPr>
          <w:rFonts w:ascii="Roboto" w:hAnsi="Roboto"/>
          <w:color w:val="333333"/>
          <w:sz w:val="36"/>
          <w:szCs w:val="36"/>
        </w:rPr>
        <w:t xml:space="preserve">Func&lt;T&gt; </w:t>
      </w:r>
    </w:p>
    <w:p w:rsidR="00D94C65" w:rsidRDefault="00D94C65" w:rsidP="00D94C65">
      <w:r>
        <w:rPr>
          <w:rFonts w:hint="eastAsia"/>
        </w:rPr>
        <w:t>A</w:t>
      </w:r>
      <w:r>
        <w:t>ction</w:t>
      </w:r>
      <w:r>
        <w:rPr>
          <w:rFonts w:hint="eastAsia"/>
        </w:rPr>
        <w:t>委托不返回参数的函数</w:t>
      </w:r>
    </w:p>
    <w:p w:rsidR="00D94C65" w:rsidRDefault="00D94C65" w:rsidP="00D94C65">
      <w:r>
        <w:rPr>
          <w:rFonts w:hint="eastAsia"/>
        </w:rPr>
        <w:t>F</w:t>
      </w:r>
      <w:r w:rsidR="00DA1151">
        <w:t>unc</w:t>
      </w:r>
      <w:r>
        <w:rPr>
          <w:rFonts w:hint="eastAsia"/>
        </w:rPr>
        <w:t>委托带返回参数的函数</w:t>
      </w:r>
    </w:p>
    <w:p w:rsidR="001E703F" w:rsidRDefault="001E703F" w:rsidP="00D94C65"/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i)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$"i=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[TestMethod]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a()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(i) =&gt;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"I'm B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B(11);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(i) =&gt;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 I'm B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B(11);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F;</w:t>
      </w: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703F" w:rsidRDefault="001E703F" w:rsidP="001E7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B(11);</w:t>
      </w:r>
    </w:p>
    <w:p w:rsidR="001E703F" w:rsidRDefault="001E703F" w:rsidP="001E703F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94C65" w:rsidRPr="00D94C65" w:rsidRDefault="00D94C65" w:rsidP="00D94C65"/>
    <w:p w:rsidR="00D94C65" w:rsidRDefault="00D94C65">
      <w:pPr>
        <w:jc w:val="left"/>
      </w:pPr>
    </w:p>
    <w:p w:rsidR="008A38B5" w:rsidRDefault="008A38B5">
      <w:pPr>
        <w:jc w:val="left"/>
      </w:pPr>
    </w:p>
    <w:p w:rsidR="008A38B5" w:rsidRDefault="008A38B5">
      <w:pPr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b"/>
          <w:rFonts w:ascii="Arial" w:hAnsi="Arial" w:cs="Arial"/>
          <w:color w:val="333333"/>
          <w:sz w:val="27"/>
          <w:szCs w:val="27"/>
          <w:shd w:val="clear" w:color="auto" w:fill="FFFFFF"/>
        </w:rPr>
        <w:t>Regex.Match</w:t>
      </w:r>
      <w:r>
        <w:rPr>
          <w:rStyle w:val="ab"/>
          <w:rFonts w:ascii="Arial" w:hAnsi="Arial" w:cs="Arial"/>
          <w:color w:val="333333"/>
          <w:sz w:val="27"/>
          <w:szCs w:val="27"/>
          <w:shd w:val="clear" w:color="auto" w:fill="FFFFFF"/>
        </w:rPr>
        <w:t>方法：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在输入字符串中搜索匹配正则表达式模式的子字符串，并将第一个匹配项作为单个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Match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对象返回</w:t>
      </w:r>
    </w:p>
    <w:p w:rsidR="008A38B5" w:rsidRDefault="008A38B5">
      <w:pPr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8A38B5" w:rsidRPr="00A35258" w:rsidRDefault="008A38B5" w:rsidP="00A35258">
      <w:pPr>
        <w:jc w:val="left"/>
      </w:pPr>
      <w:r w:rsidRPr="00A35258">
        <w:t>正则表达式语言</w:t>
      </w:r>
      <w:r w:rsidRPr="00A35258">
        <w:t xml:space="preserve"> - </w:t>
      </w:r>
      <w:r w:rsidRPr="00A35258">
        <w:t>快速参考</w:t>
      </w:r>
      <w:r w:rsidRPr="00A35258">
        <w:rPr>
          <w:rFonts w:hint="eastAsia"/>
        </w:rPr>
        <w:t>：</w:t>
      </w:r>
    </w:p>
    <w:p w:rsidR="008A38B5" w:rsidRDefault="00851F2F">
      <w:pPr>
        <w:jc w:val="left"/>
      </w:pPr>
      <w:hyperlink r:id="rId67" w:history="1">
        <w:r w:rsidR="008A38B5" w:rsidRPr="005C034D">
          <w:rPr>
            <w:rStyle w:val="ac"/>
          </w:rPr>
          <w:t>https://docs.microsoft.com/zh-cn/dotnet/standard/base-types/regular-expression-language-quick-reference?view=netframework-4.7.2</w:t>
        </w:r>
      </w:hyperlink>
    </w:p>
    <w:p w:rsidR="008A38B5" w:rsidRDefault="008A38B5">
      <w:pPr>
        <w:jc w:val="left"/>
      </w:pPr>
    </w:p>
    <w:p w:rsidR="002524EF" w:rsidRDefault="002524EF">
      <w:pPr>
        <w:jc w:val="left"/>
      </w:pPr>
    </w:p>
    <w:p w:rsidR="002524EF" w:rsidRDefault="002524EF">
      <w:pPr>
        <w:jc w:val="left"/>
      </w:pPr>
      <w:r>
        <w:rPr>
          <w:rFonts w:hint="eastAsia"/>
        </w:rPr>
        <w:t>差异文件中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相同表示同一个</w:t>
      </w:r>
      <w:r w:rsidR="00271E2A">
        <w:rPr>
          <w:rFonts w:hint="eastAsia"/>
        </w:rPr>
        <w:t>小题，一个小题包括多个</w:t>
      </w:r>
      <w:r>
        <w:rPr>
          <w:rFonts w:hint="eastAsia"/>
        </w:rPr>
        <w:t>考点</w:t>
      </w:r>
    </w:p>
    <w:p w:rsidR="002524EF" w:rsidRDefault="002524E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E75B6"/>
          <w:kern w:val="0"/>
          <w:sz w:val="19"/>
          <w:szCs w:val="19"/>
        </w:rPr>
        <w:t>"Target"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"FlashDocument[0]"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271E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271E2A">
        <w:rPr>
          <w:rFonts w:ascii="新宋体" w:eastAsia="新宋体" w:cs="新宋体"/>
          <w:color w:val="A31515"/>
          <w:kern w:val="0"/>
          <w:sz w:val="19"/>
          <w:szCs w:val="19"/>
        </w:rPr>
        <w:t>FlashDocument</w:t>
      </w:r>
      <w:r w:rsidR="00271E2A">
        <w:rPr>
          <w:rFonts w:ascii="新宋体" w:eastAsia="新宋体" w:cs="新宋体" w:hint="eastAsia"/>
          <w:color w:val="A31515"/>
          <w:kern w:val="0"/>
          <w:sz w:val="19"/>
          <w:szCs w:val="19"/>
        </w:rPr>
        <w:t>表示文档，</w:t>
      </w:r>
      <w:r w:rsidR="00271E2A">
        <w:rPr>
          <w:rFonts w:ascii="新宋体" w:eastAsia="新宋体" w:cs="新宋体"/>
          <w:color w:val="A31515"/>
          <w:kern w:val="0"/>
          <w:sz w:val="19"/>
          <w:szCs w:val="19"/>
        </w:rPr>
        <w:t>[0]</w:t>
      </w:r>
      <w:r w:rsidR="00271E2A">
        <w:rPr>
          <w:rFonts w:ascii="新宋体" w:eastAsia="新宋体" w:cs="新宋体" w:hint="eastAsia"/>
          <w:color w:val="A31515"/>
          <w:kern w:val="0"/>
          <w:sz w:val="19"/>
          <w:szCs w:val="19"/>
        </w:rPr>
        <w:t>表示第一个文档，永远只有[</w:t>
      </w:r>
      <w:r w:rsidR="00271E2A">
        <w:rPr>
          <w:rFonts w:ascii="新宋体" w:eastAsia="新宋体" w:cs="新宋体"/>
          <w:color w:val="A31515"/>
          <w:kern w:val="0"/>
          <w:sz w:val="19"/>
          <w:szCs w:val="19"/>
        </w:rPr>
        <w:t>0]</w:t>
      </w:r>
    </w:p>
    <w:p w:rsidR="00271E2A" w:rsidRDefault="00271E2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71E2A" w:rsidRDefault="00271E2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E75B6"/>
          <w:kern w:val="0"/>
          <w:sz w:val="19"/>
          <w:szCs w:val="19"/>
        </w:rPr>
        <w:t>"Path"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"/FlashDocument[0]/FlashTimeLine[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场景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1]/"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71E2A" w:rsidRDefault="00271E2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E75B6"/>
          <w:kern w:val="0"/>
          <w:sz w:val="19"/>
          <w:szCs w:val="19"/>
        </w:rPr>
        <w:t>"Target"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"FlashLayer[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图层指向名称为“文本”的图层</w:t>
      </w:r>
    </w:p>
    <w:p w:rsidR="002524EF" w:rsidRDefault="002524EF">
      <w:pPr>
        <w:jc w:val="left"/>
      </w:pPr>
    </w:p>
    <w:p w:rsidR="00B846BC" w:rsidRDefault="00B846BC">
      <w:pPr>
        <w:jc w:val="left"/>
      </w:pPr>
    </w:p>
    <w:p w:rsidR="00B846BC" w:rsidRDefault="00B846BC">
      <w:pPr>
        <w:jc w:val="left"/>
      </w:pPr>
    </w:p>
    <w:p w:rsidR="00B846BC" w:rsidRDefault="00B846BC">
      <w:pPr>
        <w:jc w:val="left"/>
      </w:pPr>
      <w:r w:rsidRPr="00B846BC">
        <w:t>Newtonsoft.Json</w:t>
      </w:r>
      <w:r w:rsidR="00A35258">
        <w:t>:</w:t>
      </w:r>
    </w:p>
    <w:p w:rsidR="00E352CB" w:rsidRDefault="00851F2F">
      <w:pPr>
        <w:jc w:val="left"/>
      </w:pPr>
      <w:hyperlink r:id="rId68" w:history="1">
        <w:r w:rsidR="00441935" w:rsidRPr="002470DB">
          <w:rPr>
            <w:rStyle w:val="ac"/>
          </w:rPr>
          <w:t>https://www.newtonsoft.com/json</w:t>
        </w:r>
      </w:hyperlink>
    </w:p>
    <w:p w:rsidR="00441935" w:rsidRDefault="00441935">
      <w:pPr>
        <w:jc w:val="left"/>
      </w:pPr>
    </w:p>
    <w:p w:rsidR="00E352CB" w:rsidRDefault="00851F2F">
      <w:pPr>
        <w:jc w:val="left"/>
      </w:pPr>
      <w:hyperlink r:id="rId69" w:history="1">
        <w:r w:rsidR="00E352CB" w:rsidRPr="002470DB">
          <w:rPr>
            <w:rStyle w:val="ac"/>
          </w:rPr>
          <w:t>https://blog.csdn.net/qq_31776303/article/details/78217054?locationNum=7&amp;fps=1</w:t>
        </w:r>
      </w:hyperlink>
    </w:p>
    <w:p w:rsidR="00441935" w:rsidRDefault="00441935">
      <w:pPr>
        <w:jc w:val="left"/>
      </w:pPr>
    </w:p>
    <w:p w:rsidR="009921B8" w:rsidRPr="00A35258" w:rsidRDefault="00851F2F" w:rsidP="00A35258">
      <w:pPr>
        <w:jc w:val="left"/>
      </w:pPr>
      <w:hyperlink r:id="rId70" w:history="1">
        <w:r w:rsidR="009921B8" w:rsidRPr="00A35258">
          <w:t xml:space="preserve">Newtonsoft.Json </w:t>
        </w:r>
        <w:r w:rsidR="009921B8" w:rsidRPr="00A35258">
          <w:t>通过</w:t>
        </w:r>
        <w:r w:rsidR="009921B8" w:rsidRPr="00A35258">
          <w:t xml:space="preserve"> JObject </w:t>
        </w:r>
        <w:r w:rsidR="009921B8" w:rsidRPr="00A35258">
          <w:t>读取</w:t>
        </w:r>
        <w:r w:rsidR="009921B8" w:rsidRPr="00A35258">
          <w:t xml:space="preserve"> json</w:t>
        </w:r>
        <w:r w:rsidR="009921B8" w:rsidRPr="00A35258">
          <w:t>对像</w:t>
        </w:r>
        <w:r w:rsidR="009921B8" w:rsidRPr="00A35258">
          <w:t xml:space="preserve"> </w:t>
        </w:r>
        <w:r w:rsidR="009921B8" w:rsidRPr="00A35258">
          <w:t>超简单</w:t>
        </w:r>
      </w:hyperlink>
      <w:r w:rsidR="00A35258">
        <w:t>:</w:t>
      </w:r>
    </w:p>
    <w:p w:rsidR="00441935" w:rsidRDefault="00851F2F">
      <w:pPr>
        <w:jc w:val="left"/>
      </w:pPr>
      <w:hyperlink r:id="rId71" w:history="1">
        <w:r w:rsidR="009921B8" w:rsidRPr="002470DB">
          <w:rPr>
            <w:rStyle w:val="ac"/>
          </w:rPr>
          <w:t>https://www.cnblogs.com/webenh/p/5745355.html</w:t>
        </w:r>
      </w:hyperlink>
    </w:p>
    <w:p w:rsidR="009921B8" w:rsidRDefault="00851F2F">
      <w:pPr>
        <w:jc w:val="left"/>
      </w:pPr>
      <w:hyperlink r:id="rId72" w:history="1">
        <w:r w:rsidR="00A35258" w:rsidRPr="00AB0AF1">
          <w:rPr>
            <w:rStyle w:val="ac"/>
          </w:rPr>
          <w:t>https://www.xuebuyuan.com/zh-tw/1833601.html</w:t>
        </w:r>
      </w:hyperlink>
    </w:p>
    <w:p w:rsidR="00A35258" w:rsidRDefault="00A35258">
      <w:pPr>
        <w:jc w:val="left"/>
      </w:pPr>
    </w:p>
    <w:p w:rsidR="009921B8" w:rsidRDefault="009921B8">
      <w:pPr>
        <w:jc w:val="left"/>
      </w:pPr>
    </w:p>
    <w:p w:rsidR="004A0F19" w:rsidRPr="00C3269B" w:rsidRDefault="004A0F19" w:rsidP="004A0F19">
      <w:pPr>
        <w:jc w:val="left"/>
        <w:rPr>
          <w:b/>
        </w:rPr>
      </w:pPr>
      <w:r w:rsidRPr="00C3269B">
        <w:rPr>
          <w:b/>
        </w:rPr>
        <w:t>https://www.codeproject.com/Articles/15905/Yet-Another-PSD-Parser</w:t>
      </w:r>
    </w:p>
    <w:p w:rsidR="00441935" w:rsidRPr="004A0F19" w:rsidRDefault="00441935">
      <w:pPr>
        <w:jc w:val="left"/>
      </w:pPr>
    </w:p>
    <w:p w:rsidR="00E352CB" w:rsidRDefault="00E352CB">
      <w:pPr>
        <w:jc w:val="left"/>
      </w:pPr>
    </w:p>
    <w:p w:rsidR="00F609E9" w:rsidRDefault="00F609E9">
      <w:pPr>
        <w:jc w:val="left"/>
      </w:pPr>
    </w:p>
    <w:p w:rsidR="00886DCC" w:rsidRDefault="00886DCC" w:rsidP="00C3269B">
      <w:pPr>
        <w:jc w:val="left"/>
        <w:rPr>
          <w:b/>
        </w:rPr>
      </w:pPr>
    </w:p>
    <w:sectPr w:rsidR="0088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F2F" w:rsidRDefault="00851F2F" w:rsidP="00004A0F">
      <w:r>
        <w:separator/>
      </w:r>
    </w:p>
  </w:endnote>
  <w:endnote w:type="continuationSeparator" w:id="0">
    <w:p w:rsidR="00851F2F" w:rsidRDefault="00851F2F" w:rsidP="0000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F2F" w:rsidRDefault="00851F2F" w:rsidP="00004A0F">
      <w:r>
        <w:separator/>
      </w:r>
    </w:p>
  </w:footnote>
  <w:footnote w:type="continuationSeparator" w:id="0">
    <w:p w:rsidR="00851F2F" w:rsidRDefault="00851F2F" w:rsidP="00004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334"/>
    <w:multiLevelType w:val="multilevel"/>
    <w:tmpl w:val="0116533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B94331"/>
    <w:multiLevelType w:val="multilevel"/>
    <w:tmpl w:val="43B943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44406"/>
    <w:rsid w:val="000007E9"/>
    <w:rsid w:val="00004A0F"/>
    <w:rsid w:val="00004D4F"/>
    <w:rsid w:val="00007D33"/>
    <w:rsid w:val="00014207"/>
    <w:rsid w:val="000225E6"/>
    <w:rsid w:val="00025B2B"/>
    <w:rsid w:val="00027B79"/>
    <w:rsid w:val="00030195"/>
    <w:rsid w:val="00030CAB"/>
    <w:rsid w:val="00032DF1"/>
    <w:rsid w:val="00036B77"/>
    <w:rsid w:val="0004235E"/>
    <w:rsid w:val="00042415"/>
    <w:rsid w:val="000454B2"/>
    <w:rsid w:val="00051CE4"/>
    <w:rsid w:val="00055214"/>
    <w:rsid w:val="0005569F"/>
    <w:rsid w:val="00061645"/>
    <w:rsid w:val="0006683B"/>
    <w:rsid w:val="00070249"/>
    <w:rsid w:val="00072F2E"/>
    <w:rsid w:val="00075D7D"/>
    <w:rsid w:val="00080A5E"/>
    <w:rsid w:val="00091696"/>
    <w:rsid w:val="00093392"/>
    <w:rsid w:val="00094FA0"/>
    <w:rsid w:val="00095FF1"/>
    <w:rsid w:val="00096027"/>
    <w:rsid w:val="00096443"/>
    <w:rsid w:val="000A27E5"/>
    <w:rsid w:val="000A7310"/>
    <w:rsid w:val="000A7F8C"/>
    <w:rsid w:val="000B3C6E"/>
    <w:rsid w:val="000B4C26"/>
    <w:rsid w:val="000C1329"/>
    <w:rsid w:val="000C1541"/>
    <w:rsid w:val="000C15FB"/>
    <w:rsid w:val="000C1629"/>
    <w:rsid w:val="000C1CB2"/>
    <w:rsid w:val="000C7CF9"/>
    <w:rsid w:val="000D0944"/>
    <w:rsid w:val="000D38FC"/>
    <w:rsid w:val="000D4475"/>
    <w:rsid w:val="000D4EAE"/>
    <w:rsid w:val="000E1C7B"/>
    <w:rsid w:val="000E4BA1"/>
    <w:rsid w:val="000F2172"/>
    <w:rsid w:val="000F442A"/>
    <w:rsid w:val="000F529B"/>
    <w:rsid w:val="000F5D2C"/>
    <w:rsid w:val="000F6C26"/>
    <w:rsid w:val="0010026C"/>
    <w:rsid w:val="001018CE"/>
    <w:rsid w:val="001032D5"/>
    <w:rsid w:val="0010496D"/>
    <w:rsid w:val="00110E19"/>
    <w:rsid w:val="00115F40"/>
    <w:rsid w:val="0012317F"/>
    <w:rsid w:val="001233A3"/>
    <w:rsid w:val="00125157"/>
    <w:rsid w:val="001254E8"/>
    <w:rsid w:val="00125578"/>
    <w:rsid w:val="0013394B"/>
    <w:rsid w:val="00133A50"/>
    <w:rsid w:val="001349E1"/>
    <w:rsid w:val="00137107"/>
    <w:rsid w:val="00141D9E"/>
    <w:rsid w:val="001433E9"/>
    <w:rsid w:val="00143505"/>
    <w:rsid w:val="00150AFD"/>
    <w:rsid w:val="001526C5"/>
    <w:rsid w:val="001547CC"/>
    <w:rsid w:val="00160A60"/>
    <w:rsid w:val="00167E13"/>
    <w:rsid w:val="00173329"/>
    <w:rsid w:val="00173484"/>
    <w:rsid w:val="00174189"/>
    <w:rsid w:val="00183954"/>
    <w:rsid w:val="001839C9"/>
    <w:rsid w:val="00184F8D"/>
    <w:rsid w:val="0018640F"/>
    <w:rsid w:val="001A10C3"/>
    <w:rsid w:val="001A63D8"/>
    <w:rsid w:val="001A73AF"/>
    <w:rsid w:val="001B0F76"/>
    <w:rsid w:val="001B1186"/>
    <w:rsid w:val="001B2B5C"/>
    <w:rsid w:val="001B513E"/>
    <w:rsid w:val="001B5910"/>
    <w:rsid w:val="001C1CA1"/>
    <w:rsid w:val="001C24E8"/>
    <w:rsid w:val="001C344B"/>
    <w:rsid w:val="001C3A71"/>
    <w:rsid w:val="001C4416"/>
    <w:rsid w:val="001C4D03"/>
    <w:rsid w:val="001D1430"/>
    <w:rsid w:val="001D270C"/>
    <w:rsid w:val="001D402E"/>
    <w:rsid w:val="001D44F6"/>
    <w:rsid w:val="001E39E2"/>
    <w:rsid w:val="001E56F7"/>
    <w:rsid w:val="001E5E1C"/>
    <w:rsid w:val="001E69E7"/>
    <w:rsid w:val="001E703F"/>
    <w:rsid w:val="001E7D83"/>
    <w:rsid w:val="001F6833"/>
    <w:rsid w:val="001F6BCE"/>
    <w:rsid w:val="0020104A"/>
    <w:rsid w:val="00201203"/>
    <w:rsid w:val="00205592"/>
    <w:rsid w:val="0021206D"/>
    <w:rsid w:val="0021268F"/>
    <w:rsid w:val="00212CBF"/>
    <w:rsid w:val="00213C17"/>
    <w:rsid w:val="0021664D"/>
    <w:rsid w:val="00216A4E"/>
    <w:rsid w:val="00217ED3"/>
    <w:rsid w:val="00223837"/>
    <w:rsid w:val="00227D79"/>
    <w:rsid w:val="002300B4"/>
    <w:rsid w:val="00234A34"/>
    <w:rsid w:val="00240221"/>
    <w:rsid w:val="00245A6F"/>
    <w:rsid w:val="0025132A"/>
    <w:rsid w:val="002524EF"/>
    <w:rsid w:val="0025546F"/>
    <w:rsid w:val="002566F3"/>
    <w:rsid w:val="00256E60"/>
    <w:rsid w:val="00261384"/>
    <w:rsid w:val="00264CF6"/>
    <w:rsid w:val="00267F28"/>
    <w:rsid w:val="00270AD6"/>
    <w:rsid w:val="00271E2A"/>
    <w:rsid w:val="002742B1"/>
    <w:rsid w:val="002748BA"/>
    <w:rsid w:val="00275C70"/>
    <w:rsid w:val="00282387"/>
    <w:rsid w:val="0029523C"/>
    <w:rsid w:val="002A03DC"/>
    <w:rsid w:val="002A0578"/>
    <w:rsid w:val="002A2E27"/>
    <w:rsid w:val="002A4DDD"/>
    <w:rsid w:val="002A707D"/>
    <w:rsid w:val="002B07E6"/>
    <w:rsid w:val="002B0F37"/>
    <w:rsid w:val="002B4B8C"/>
    <w:rsid w:val="002B70AD"/>
    <w:rsid w:val="002B77A0"/>
    <w:rsid w:val="002C76EC"/>
    <w:rsid w:val="002D5C71"/>
    <w:rsid w:val="002E3E80"/>
    <w:rsid w:val="002E68AF"/>
    <w:rsid w:val="002F5DDE"/>
    <w:rsid w:val="002F61E1"/>
    <w:rsid w:val="0030270A"/>
    <w:rsid w:val="003040DB"/>
    <w:rsid w:val="00310119"/>
    <w:rsid w:val="00310B62"/>
    <w:rsid w:val="003130B6"/>
    <w:rsid w:val="003200BD"/>
    <w:rsid w:val="00324DBF"/>
    <w:rsid w:val="00332E62"/>
    <w:rsid w:val="00334E8C"/>
    <w:rsid w:val="00340F9C"/>
    <w:rsid w:val="0034134B"/>
    <w:rsid w:val="00345D68"/>
    <w:rsid w:val="0035401F"/>
    <w:rsid w:val="00354D01"/>
    <w:rsid w:val="003625AC"/>
    <w:rsid w:val="003648AE"/>
    <w:rsid w:val="00364A2F"/>
    <w:rsid w:val="003709A3"/>
    <w:rsid w:val="00371717"/>
    <w:rsid w:val="00372D43"/>
    <w:rsid w:val="0037466F"/>
    <w:rsid w:val="003844F7"/>
    <w:rsid w:val="0038633E"/>
    <w:rsid w:val="00387BDB"/>
    <w:rsid w:val="00393591"/>
    <w:rsid w:val="003B176A"/>
    <w:rsid w:val="003C007E"/>
    <w:rsid w:val="003C27E1"/>
    <w:rsid w:val="003C4E7E"/>
    <w:rsid w:val="003D6849"/>
    <w:rsid w:val="003D7D1F"/>
    <w:rsid w:val="003E4CE4"/>
    <w:rsid w:val="003E6F77"/>
    <w:rsid w:val="003E7B4E"/>
    <w:rsid w:val="003F3DA4"/>
    <w:rsid w:val="003F44F7"/>
    <w:rsid w:val="003F57A3"/>
    <w:rsid w:val="003F714B"/>
    <w:rsid w:val="00402EA7"/>
    <w:rsid w:val="00406820"/>
    <w:rsid w:val="004117C4"/>
    <w:rsid w:val="00417FF6"/>
    <w:rsid w:val="00424669"/>
    <w:rsid w:val="00424DF3"/>
    <w:rsid w:val="004316C9"/>
    <w:rsid w:val="00441935"/>
    <w:rsid w:val="00452599"/>
    <w:rsid w:val="00453CEB"/>
    <w:rsid w:val="004639ED"/>
    <w:rsid w:val="004810A4"/>
    <w:rsid w:val="00484446"/>
    <w:rsid w:val="00490042"/>
    <w:rsid w:val="00491C5E"/>
    <w:rsid w:val="00497929"/>
    <w:rsid w:val="00497EF6"/>
    <w:rsid w:val="004A0F19"/>
    <w:rsid w:val="004A329D"/>
    <w:rsid w:val="004A3520"/>
    <w:rsid w:val="004A51E0"/>
    <w:rsid w:val="004B184A"/>
    <w:rsid w:val="004B5B45"/>
    <w:rsid w:val="004C1992"/>
    <w:rsid w:val="004C19FD"/>
    <w:rsid w:val="004C3306"/>
    <w:rsid w:val="004D23CB"/>
    <w:rsid w:val="004D2E71"/>
    <w:rsid w:val="004D2FE2"/>
    <w:rsid w:val="004D3057"/>
    <w:rsid w:val="004E0354"/>
    <w:rsid w:val="004E0A89"/>
    <w:rsid w:val="004E0C95"/>
    <w:rsid w:val="004E2308"/>
    <w:rsid w:val="004E3A1D"/>
    <w:rsid w:val="004E5F3A"/>
    <w:rsid w:val="004E6BAB"/>
    <w:rsid w:val="004F46F4"/>
    <w:rsid w:val="004F5560"/>
    <w:rsid w:val="0050564A"/>
    <w:rsid w:val="0050782E"/>
    <w:rsid w:val="00510AA7"/>
    <w:rsid w:val="00511313"/>
    <w:rsid w:val="00517E36"/>
    <w:rsid w:val="005237A0"/>
    <w:rsid w:val="00525D5E"/>
    <w:rsid w:val="005319BB"/>
    <w:rsid w:val="00534B01"/>
    <w:rsid w:val="00535333"/>
    <w:rsid w:val="00536EBC"/>
    <w:rsid w:val="0053755E"/>
    <w:rsid w:val="00541E72"/>
    <w:rsid w:val="00552487"/>
    <w:rsid w:val="00556626"/>
    <w:rsid w:val="00556BF7"/>
    <w:rsid w:val="005601C6"/>
    <w:rsid w:val="005652A0"/>
    <w:rsid w:val="0056552E"/>
    <w:rsid w:val="00566CD2"/>
    <w:rsid w:val="005760CF"/>
    <w:rsid w:val="00581E76"/>
    <w:rsid w:val="005861F6"/>
    <w:rsid w:val="0058631A"/>
    <w:rsid w:val="005A7020"/>
    <w:rsid w:val="005A7D9E"/>
    <w:rsid w:val="005B23F1"/>
    <w:rsid w:val="005B5B82"/>
    <w:rsid w:val="005C3C8E"/>
    <w:rsid w:val="005C6F91"/>
    <w:rsid w:val="005C7EE2"/>
    <w:rsid w:val="005D4628"/>
    <w:rsid w:val="005D7170"/>
    <w:rsid w:val="005E15DD"/>
    <w:rsid w:val="005E17A1"/>
    <w:rsid w:val="005E54B2"/>
    <w:rsid w:val="005F54AF"/>
    <w:rsid w:val="006005EB"/>
    <w:rsid w:val="006018F0"/>
    <w:rsid w:val="006068B7"/>
    <w:rsid w:val="0060734A"/>
    <w:rsid w:val="00610A88"/>
    <w:rsid w:val="006165A5"/>
    <w:rsid w:val="00624EF4"/>
    <w:rsid w:val="00625AE7"/>
    <w:rsid w:val="00626A5B"/>
    <w:rsid w:val="00630E61"/>
    <w:rsid w:val="00633713"/>
    <w:rsid w:val="006474C6"/>
    <w:rsid w:val="00653076"/>
    <w:rsid w:val="006570B8"/>
    <w:rsid w:val="00663334"/>
    <w:rsid w:val="00663D4F"/>
    <w:rsid w:val="006647E4"/>
    <w:rsid w:val="00666765"/>
    <w:rsid w:val="00672094"/>
    <w:rsid w:val="006727B8"/>
    <w:rsid w:val="00673818"/>
    <w:rsid w:val="0067574E"/>
    <w:rsid w:val="006764E2"/>
    <w:rsid w:val="0068018C"/>
    <w:rsid w:val="00680718"/>
    <w:rsid w:val="0068209A"/>
    <w:rsid w:val="006859B7"/>
    <w:rsid w:val="00690A33"/>
    <w:rsid w:val="006974FB"/>
    <w:rsid w:val="006A06AB"/>
    <w:rsid w:val="006A14C1"/>
    <w:rsid w:val="006A7705"/>
    <w:rsid w:val="006B23FB"/>
    <w:rsid w:val="006B2D1E"/>
    <w:rsid w:val="006B4891"/>
    <w:rsid w:val="006B6ED3"/>
    <w:rsid w:val="006D149B"/>
    <w:rsid w:val="006D2BFB"/>
    <w:rsid w:val="006D6900"/>
    <w:rsid w:val="006D7E68"/>
    <w:rsid w:val="006E337C"/>
    <w:rsid w:val="006E4AD0"/>
    <w:rsid w:val="006E5049"/>
    <w:rsid w:val="006E7E45"/>
    <w:rsid w:val="006F3DCD"/>
    <w:rsid w:val="00702B4E"/>
    <w:rsid w:val="00704EAB"/>
    <w:rsid w:val="00705CC8"/>
    <w:rsid w:val="00705F2B"/>
    <w:rsid w:val="007063D6"/>
    <w:rsid w:val="00715FF9"/>
    <w:rsid w:val="00716789"/>
    <w:rsid w:val="00717DC8"/>
    <w:rsid w:val="00727F8A"/>
    <w:rsid w:val="0073191B"/>
    <w:rsid w:val="00734656"/>
    <w:rsid w:val="00735CCC"/>
    <w:rsid w:val="00735CE2"/>
    <w:rsid w:val="00750E59"/>
    <w:rsid w:val="0075125B"/>
    <w:rsid w:val="007614BF"/>
    <w:rsid w:val="00762850"/>
    <w:rsid w:val="00763AB3"/>
    <w:rsid w:val="00766AC2"/>
    <w:rsid w:val="0077026F"/>
    <w:rsid w:val="007724D0"/>
    <w:rsid w:val="00774099"/>
    <w:rsid w:val="007758DC"/>
    <w:rsid w:val="007816F3"/>
    <w:rsid w:val="007845F0"/>
    <w:rsid w:val="00786192"/>
    <w:rsid w:val="00792F38"/>
    <w:rsid w:val="00793372"/>
    <w:rsid w:val="00794C30"/>
    <w:rsid w:val="00795908"/>
    <w:rsid w:val="007A1756"/>
    <w:rsid w:val="007A2EEC"/>
    <w:rsid w:val="007B271E"/>
    <w:rsid w:val="007C722C"/>
    <w:rsid w:val="007D093E"/>
    <w:rsid w:val="007D3BF5"/>
    <w:rsid w:val="007D3DC1"/>
    <w:rsid w:val="007D532D"/>
    <w:rsid w:val="007E0178"/>
    <w:rsid w:val="007E1888"/>
    <w:rsid w:val="007E7285"/>
    <w:rsid w:val="007F1383"/>
    <w:rsid w:val="007F1F4E"/>
    <w:rsid w:val="007F33AB"/>
    <w:rsid w:val="00805033"/>
    <w:rsid w:val="00806788"/>
    <w:rsid w:val="00814510"/>
    <w:rsid w:val="008242F1"/>
    <w:rsid w:val="00824E2F"/>
    <w:rsid w:val="008257D3"/>
    <w:rsid w:val="00826483"/>
    <w:rsid w:val="0083409A"/>
    <w:rsid w:val="00845524"/>
    <w:rsid w:val="00850242"/>
    <w:rsid w:val="00851F2F"/>
    <w:rsid w:val="00853261"/>
    <w:rsid w:val="008648B5"/>
    <w:rsid w:val="00876AA9"/>
    <w:rsid w:val="0088170D"/>
    <w:rsid w:val="00885ADD"/>
    <w:rsid w:val="00886DCC"/>
    <w:rsid w:val="00892F9B"/>
    <w:rsid w:val="00894C8B"/>
    <w:rsid w:val="00896BED"/>
    <w:rsid w:val="00896FB7"/>
    <w:rsid w:val="00897A83"/>
    <w:rsid w:val="008A38B5"/>
    <w:rsid w:val="008C2838"/>
    <w:rsid w:val="008C3F13"/>
    <w:rsid w:val="008C56A7"/>
    <w:rsid w:val="008D2B64"/>
    <w:rsid w:val="008D7F80"/>
    <w:rsid w:val="008E0BAF"/>
    <w:rsid w:val="008E748F"/>
    <w:rsid w:val="008F0FB0"/>
    <w:rsid w:val="0090444B"/>
    <w:rsid w:val="009107CB"/>
    <w:rsid w:val="009148F2"/>
    <w:rsid w:val="009169F7"/>
    <w:rsid w:val="00920C0C"/>
    <w:rsid w:val="00922550"/>
    <w:rsid w:val="0092382A"/>
    <w:rsid w:val="00925289"/>
    <w:rsid w:val="0093381B"/>
    <w:rsid w:val="00940C1B"/>
    <w:rsid w:val="00945831"/>
    <w:rsid w:val="00955327"/>
    <w:rsid w:val="00957BBC"/>
    <w:rsid w:val="00957E3F"/>
    <w:rsid w:val="00961253"/>
    <w:rsid w:val="00970EC6"/>
    <w:rsid w:val="0097429A"/>
    <w:rsid w:val="00975A0E"/>
    <w:rsid w:val="009824ED"/>
    <w:rsid w:val="00982D28"/>
    <w:rsid w:val="00986568"/>
    <w:rsid w:val="009921B8"/>
    <w:rsid w:val="00993E58"/>
    <w:rsid w:val="00994671"/>
    <w:rsid w:val="00994AEF"/>
    <w:rsid w:val="00995D0E"/>
    <w:rsid w:val="00995FF0"/>
    <w:rsid w:val="009966F4"/>
    <w:rsid w:val="00996E0A"/>
    <w:rsid w:val="00997A28"/>
    <w:rsid w:val="009A7C92"/>
    <w:rsid w:val="009B2675"/>
    <w:rsid w:val="009B2D18"/>
    <w:rsid w:val="009B3F49"/>
    <w:rsid w:val="009B460F"/>
    <w:rsid w:val="009B506B"/>
    <w:rsid w:val="009B69C6"/>
    <w:rsid w:val="009C10E7"/>
    <w:rsid w:val="009C3526"/>
    <w:rsid w:val="009C4B3C"/>
    <w:rsid w:val="009C692D"/>
    <w:rsid w:val="009D174E"/>
    <w:rsid w:val="009D1AAE"/>
    <w:rsid w:val="009D6DD8"/>
    <w:rsid w:val="009E41BE"/>
    <w:rsid w:val="009E5349"/>
    <w:rsid w:val="009E66EB"/>
    <w:rsid w:val="009E6F65"/>
    <w:rsid w:val="009F1A6E"/>
    <w:rsid w:val="009F1FE6"/>
    <w:rsid w:val="009F407F"/>
    <w:rsid w:val="009F42D1"/>
    <w:rsid w:val="00A009DE"/>
    <w:rsid w:val="00A01896"/>
    <w:rsid w:val="00A03632"/>
    <w:rsid w:val="00A04CFD"/>
    <w:rsid w:val="00A0513F"/>
    <w:rsid w:val="00A056E6"/>
    <w:rsid w:val="00A108E8"/>
    <w:rsid w:val="00A10BD1"/>
    <w:rsid w:val="00A1212F"/>
    <w:rsid w:val="00A152E4"/>
    <w:rsid w:val="00A1728F"/>
    <w:rsid w:val="00A179A9"/>
    <w:rsid w:val="00A21332"/>
    <w:rsid w:val="00A23430"/>
    <w:rsid w:val="00A35258"/>
    <w:rsid w:val="00A36751"/>
    <w:rsid w:val="00A4184A"/>
    <w:rsid w:val="00A420E0"/>
    <w:rsid w:val="00A4332A"/>
    <w:rsid w:val="00A43E99"/>
    <w:rsid w:val="00A47F56"/>
    <w:rsid w:val="00A526A2"/>
    <w:rsid w:val="00A5436D"/>
    <w:rsid w:val="00A5539C"/>
    <w:rsid w:val="00A6132C"/>
    <w:rsid w:val="00A6277A"/>
    <w:rsid w:val="00A659F8"/>
    <w:rsid w:val="00A65E02"/>
    <w:rsid w:val="00A67DE4"/>
    <w:rsid w:val="00A7413C"/>
    <w:rsid w:val="00A82A3A"/>
    <w:rsid w:val="00A82AD2"/>
    <w:rsid w:val="00A86D72"/>
    <w:rsid w:val="00A8707A"/>
    <w:rsid w:val="00A9158E"/>
    <w:rsid w:val="00A92C65"/>
    <w:rsid w:val="00A92FC1"/>
    <w:rsid w:val="00A95842"/>
    <w:rsid w:val="00AA1D25"/>
    <w:rsid w:val="00AA4374"/>
    <w:rsid w:val="00AB02CD"/>
    <w:rsid w:val="00AB0D51"/>
    <w:rsid w:val="00AD1D49"/>
    <w:rsid w:val="00AD2FA1"/>
    <w:rsid w:val="00AD7C34"/>
    <w:rsid w:val="00AE050A"/>
    <w:rsid w:val="00AE50A0"/>
    <w:rsid w:val="00AE7F53"/>
    <w:rsid w:val="00AF05CB"/>
    <w:rsid w:val="00AF0DDB"/>
    <w:rsid w:val="00B02269"/>
    <w:rsid w:val="00B07011"/>
    <w:rsid w:val="00B15323"/>
    <w:rsid w:val="00B21766"/>
    <w:rsid w:val="00B26A1C"/>
    <w:rsid w:val="00B30B11"/>
    <w:rsid w:val="00B33D7D"/>
    <w:rsid w:val="00B4050C"/>
    <w:rsid w:val="00B42C2F"/>
    <w:rsid w:val="00B44574"/>
    <w:rsid w:val="00B44993"/>
    <w:rsid w:val="00B45FAE"/>
    <w:rsid w:val="00B4786F"/>
    <w:rsid w:val="00B535BA"/>
    <w:rsid w:val="00B54082"/>
    <w:rsid w:val="00B563C9"/>
    <w:rsid w:val="00B56BA6"/>
    <w:rsid w:val="00B6089F"/>
    <w:rsid w:val="00B6172D"/>
    <w:rsid w:val="00B64549"/>
    <w:rsid w:val="00B75DD6"/>
    <w:rsid w:val="00B80D9A"/>
    <w:rsid w:val="00B8103A"/>
    <w:rsid w:val="00B846BC"/>
    <w:rsid w:val="00B8516E"/>
    <w:rsid w:val="00B859E0"/>
    <w:rsid w:val="00B94330"/>
    <w:rsid w:val="00B946B6"/>
    <w:rsid w:val="00B95813"/>
    <w:rsid w:val="00BA0528"/>
    <w:rsid w:val="00BA160E"/>
    <w:rsid w:val="00BA1F58"/>
    <w:rsid w:val="00BA278D"/>
    <w:rsid w:val="00BA6071"/>
    <w:rsid w:val="00BB10ED"/>
    <w:rsid w:val="00BB1B87"/>
    <w:rsid w:val="00BC6BCE"/>
    <w:rsid w:val="00BD1141"/>
    <w:rsid w:val="00BD2F43"/>
    <w:rsid w:val="00BD6571"/>
    <w:rsid w:val="00BD7F61"/>
    <w:rsid w:val="00BE6915"/>
    <w:rsid w:val="00BE6ABB"/>
    <w:rsid w:val="00BE7D42"/>
    <w:rsid w:val="00BF2E71"/>
    <w:rsid w:val="00BF3E31"/>
    <w:rsid w:val="00BF543C"/>
    <w:rsid w:val="00C05A52"/>
    <w:rsid w:val="00C0720C"/>
    <w:rsid w:val="00C1074B"/>
    <w:rsid w:val="00C176A8"/>
    <w:rsid w:val="00C23D84"/>
    <w:rsid w:val="00C24715"/>
    <w:rsid w:val="00C30520"/>
    <w:rsid w:val="00C317A7"/>
    <w:rsid w:val="00C3269B"/>
    <w:rsid w:val="00C326BF"/>
    <w:rsid w:val="00C520FA"/>
    <w:rsid w:val="00C57B5E"/>
    <w:rsid w:val="00C65675"/>
    <w:rsid w:val="00C672AA"/>
    <w:rsid w:val="00C70E0F"/>
    <w:rsid w:val="00C80837"/>
    <w:rsid w:val="00C84AC8"/>
    <w:rsid w:val="00C87C6F"/>
    <w:rsid w:val="00C91FF0"/>
    <w:rsid w:val="00C96D8D"/>
    <w:rsid w:val="00C97350"/>
    <w:rsid w:val="00CA3BEB"/>
    <w:rsid w:val="00CA3D1E"/>
    <w:rsid w:val="00CB16C7"/>
    <w:rsid w:val="00CC5F00"/>
    <w:rsid w:val="00CD1171"/>
    <w:rsid w:val="00CD30AA"/>
    <w:rsid w:val="00CD4DF0"/>
    <w:rsid w:val="00CD588E"/>
    <w:rsid w:val="00CE039B"/>
    <w:rsid w:val="00CE0404"/>
    <w:rsid w:val="00CE0DA3"/>
    <w:rsid w:val="00CE2706"/>
    <w:rsid w:val="00CF3347"/>
    <w:rsid w:val="00CF569F"/>
    <w:rsid w:val="00CF586B"/>
    <w:rsid w:val="00CF5E66"/>
    <w:rsid w:val="00CF68C9"/>
    <w:rsid w:val="00D06962"/>
    <w:rsid w:val="00D11994"/>
    <w:rsid w:val="00D1459E"/>
    <w:rsid w:val="00D17337"/>
    <w:rsid w:val="00D246AE"/>
    <w:rsid w:val="00D261A4"/>
    <w:rsid w:val="00D26C8E"/>
    <w:rsid w:val="00D30C59"/>
    <w:rsid w:val="00D356F9"/>
    <w:rsid w:val="00D37B0D"/>
    <w:rsid w:val="00D37EBF"/>
    <w:rsid w:val="00D409DB"/>
    <w:rsid w:val="00D41B2F"/>
    <w:rsid w:val="00D44873"/>
    <w:rsid w:val="00D53514"/>
    <w:rsid w:val="00D556F0"/>
    <w:rsid w:val="00D56031"/>
    <w:rsid w:val="00D56C9E"/>
    <w:rsid w:val="00D608DE"/>
    <w:rsid w:val="00D658CD"/>
    <w:rsid w:val="00D666D2"/>
    <w:rsid w:val="00D70238"/>
    <w:rsid w:val="00D74E61"/>
    <w:rsid w:val="00D835EC"/>
    <w:rsid w:val="00D842D4"/>
    <w:rsid w:val="00D8542A"/>
    <w:rsid w:val="00D872FC"/>
    <w:rsid w:val="00D90230"/>
    <w:rsid w:val="00D932D7"/>
    <w:rsid w:val="00D94C65"/>
    <w:rsid w:val="00DA1151"/>
    <w:rsid w:val="00DA3A95"/>
    <w:rsid w:val="00DA7B4F"/>
    <w:rsid w:val="00DB22E6"/>
    <w:rsid w:val="00DD20F1"/>
    <w:rsid w:val="00DD5DAE"/>
    <w:rsid w:val="00DE01CF"/>
    <w:rsid w:val="00DE2226"/>
    <w:rsid w:val="00DE32C9"/>
    <w:rsid w:val="00DE3920"/>
    <w:rsid w:val="00DF230F"/>
    <w:rsid w:val="00DF3DC0"/>
    <w:rsid w:val="00DF4BBF"/>
    <w:rsid w:val="00DF6783"/>
    <w:rsid w:val="00E0039A"/>
    <w:rsid w:val="00E0074C"/>
    <w:rsid w:val="00E0233B"/>
    <w:rsid w:val="00E07279"/>
    <w:rsid w:val="00E142B7"/>
    <w:rsid w:val="00E16AC6"/>
    <w:rsid w:val="00E25046"/>
    <w:rsid w:val="00E31D05"/>
    <w:rsid w:val="00E352CB"/>
    <w:rsid w:val="00E363B3"/>
    <w:rsid w:val="00E4023A"/>
    <w:rsid w:val="00E446DB"/>
    <w:rsid w:val="00E45622"/>
    <w:rsid w:val="00E53B76"/>
    <w:rsid w:val="00E54FD6"/>
    <w:rsid w:val="00E62C39"/>
    <w:rsid w:val="00E642AE"/>
    <w:rsid w:val="00E67F59"/>
    <w:rsid w:val="00E719B3"/>
    <w:rsid w:val="00E81CD0"/>
    <w:rsid w:val="00E83FC1"/>
    <w:rsid w:val="00E86C1E"/>
    <w:rsid w:val="00E943EC"/>
    <w:rsid w:val="00E96140"/>
    <w:rsid w:val="00E97AE9"/>
    <w:rsid w:val="00EA5AF6"/>
    <w:rsid w:val="00EB246E"/>
    <w:rsid w:val="00EC1B83"/>
    <w:rsid w:val="00EC1F2E"/>
    <w:rsid w:val="00EC3573"/>
    <w:rsid w:val="00EC6692"/>
    <w:rsid w:val="00ED0C38"/>
    <w:rsid w:val="00ED1844"/>
    <w:rsid w:val="00ED227C"/>
    <w:rsid w:val="00ED3D81"/>
    <w:rsid w:val="00ED4BE6"/>
    <w:rsid w:val="00EE16CB"/>
    <w:rsid w:val="00EE16ED"/>
    <w:rsid w:val="00EE1EA5"/>
    <w:rsid w:val="00EE2DF4"/>
    <w:rsid w:val="00EF10D5"/>
    <w:rsid w:val="00F001BA"/>
    <w:rsid w:val="00F03941"/>
    <w:rsid w:val="00F062BC"/>
    <w:rsid w:val="00F107F4"/>
    <w:rsid w:val="00F10C8C"/>
    <w:rsid w:val="00F10D11"/>
    <w:rsid w:val="00F11F09"/>
    <w:rsid w:val="00F12096"/>
    <w:rsid w:val="00F1376C"/>
    <w:rsid w:val="00F166B5"/>
    <w:rsid w:val="00F17D3E"/>
    <w:rsid w:val="00F268EE"/>
    <w:rsid w:val="00F30725"/>
    <w:rsid w:val="00F3121E"/>
    <w:rsid w:val="00F4175C"/>
    <w:rsid w:val="00F44B92"/>
    <w:rsid w:val="00F45DB0"/>
    <w:rsid w:val="00F471D0"/>
    <w:rsid w:val="00F501AA"/>
    <w:rsid w:val="00F50DB9"/>
    <w:rsid w:val="00F5350E"/>
    <w:rsid w:val="00F53B56"/>
    <w:rsid w:val="00F5460C"/>
    <w:rsid w:val="00F5466C"/>
    <w:rsid w:val="00F609E9"/>
    <w:rsid w:val="00F61E39"/>
    <w:rsid w:val="00F71B59"/>
    <w:rsid w:val="00F8082E"/>
    <w:rsid w:val="00F829B0"/>
    <w:rsid w:val="00F82BBB"/>
    <w:rsid w:val="00F8683E"/>
    <w:rsid w:val="00F943E0"/>
    <w:rsid w:val="00F9548A"/>
    <w:rsid w:val="00F96048"/>
    <w:rsid w:val="00F97D5B"/>
    <w:rsid w:val="00FA0989"/>
    <w:rsid w:val="00FA1AC8"/>
    <w:rsid w:val="00FA4919"/>
    <w:rsid w:val="00FA65FC"/>
    <w:rsid w:val="00FA7815"/>
    <w:rsid w:val="00FB1850"/>
    <w:rsid w:val="00FB64AA"/>
    <w:rsid w:val="00FB661A"/>
    <w:rsid w:val="00FC4453"/>
    <w:rsid w:val="00FD4615"/>
    <w:rsid w:val="00FD6AF8"/>
    <w:rsid w:val="00FD79F8"/>
    <w:rsid w:val="00FF0102"/>
    <w:rsid w:val="00FF1C1C"/>
    <w:rsid w:val="00FF3B9D"/>
    <w:rsid w:val="00FF4062"/>
    <w:rsid w:val="00FF6CF4"/>
    <w:rsid w:val="00FF6EB6"/>
    <w:rsid w:val="00FF7238"/>
    <w:rsid w:val="00FF78C8"/>
    <w:rsid w:val="0D5D1D45"/>
    <w:rsid w:val="3DAA5364"/>
    <w:rsid w:val="42565857"/>
    <w:rsid w:val="47FA5416"/>
    <w:rsid w:val="48B44406"/>
    <w:rsid w:val="4BDF1F54"/>
    <w:rsid w:val="688A1DD9"/>
    <w:rsid w:val="6D535020"/>
    <w:rsid w:val="70A6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63ED5"/>
  <w15:docId w15:val="{5FD18DBD-893B-43CB-88C2-10C57336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rPr>
      <w:color w:val="0563C1" w:themeColor="hyperlink"/>
      <w:u w:val="single"/>
    </w:rPr>
  </w:style>
  <w:style w:type="table" w:styleId="ad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大标题"/>
    <w:basedOn w:val="a0"/>
    <w:rPr>
      <w:rFonts w:ascii="Calibri" w:hAnsi="Calibri"/>
      <w:sz w:val="36"/>
    </w:rPr>
  </w:style>
  <w:style w:type="character" w:customStyle="1" w:styleId="aa">
    <w:name w:val="标题 字符"/>
    <w:basedOn w:val="a0"/>
    <w:link w:val="a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0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styleId="af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日期 字符"/>
    <w:basedOn w:val="a0"/>
    <w:link w:val="a3"/>
    <w:rPr>
      <w:kern w:val="2"/>
      <w:sz w:val="21"/>
      <w:szCs w:val="24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FollowedHyperlink"/>
    <w:basedOn w:val="a0"/>
    <w:rsid w:val="00004A0F"/>
    <w:rPr>
      <w:color w:val="954F72" w:themeColor="followedHyperlink"/>
      <w:u w:val="single"/>
    </w:rPr>
  </w:style>
  <w:style w:type="character" w:customStyle="1" w:styleId="lang-csharp">
    <w:name w:val="lang-csharp"/>
    <w:basedOn w:val="a0"/>
    <w:rsid w:val="00BF2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hyperlink" Target="https://www.cnblogs.com/Yesi/p/5190735.html" TargetMode="External"/><Relationship Id="rId68" Type="http://schemas.openxmlformats.org/officeDocument/2006/relationships/hyperlink" Target="https://www.newtonsoft.com/js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://www.adobe.com/devnet-apps/photoshop/fileformatashtml/" TargetMode="External"/><Relationship Id="rId58" Type="http://schemas.openxmlformats.org/officeDocument/2006/relationships/hyperlink" Target="https://docs.microsoft.com/zh-cn/dotnet/csharp/programming-guide/interop/walkthrough-office-programming" TargetMode="External"/><Relationship Id="rId66" Type="http://schemas.openxmlformats.org/officeDocument/2006/relationships/hyperlink" Target="https://docs.microsoft.com/zh-cn/dotnet/api/system.io.directoryinfo.-ctor?f1url=https%3A%2F%2Fmsdn.microsoft.com%2Fquery%2Fdev15.query%3FappId%3DDev15IDEF1%26l%3DZH-CN%26k%3Dk(System.IO.DirectoryInfo.%2523ctor);k(SolutionItemsProject);k(SolutionItemsProject);k(TargetFrameworkMoniker-.NETFramework,Version%3Dv4.5);k(DevLang-csharp)%26rd%3Dtrue&amp;view=netframework-4.7.2" TargetMode="Externa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s://www.jb51.net/article/67314.htm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yperlink" Target="https://docs.microsoft.com/en-us/previous-versions/office/developer/office-2010/ff764034(v=office.14)" TargetMode="External"/><Relationship Id="rId64" Type="http://schemas.openxmlformats.org/officeDocument/2006/relationships/hyperlink" Target="https://www.cnblogs.com/Yesi/p/4203127.html" TargetMode="External"/><Relationship Id="rId69" Type="http://schemas.openxmlformats.org/officeDocument/2006/relationships/hyperlink" Target="https://blog.csdn.net/qq_31776303/article/details/78217054?locationNum=7&amp;fps=1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NtreevSoft/psd-parser" TargetMode="External"/><Relationship Id="rId72" Type="http://schemas.openxmlformats.org/officeDocument/2006/relationships/hyperlink" Target="https://www.xuebuyuan.com/zh-tw/1833601.html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docs.microsoft.com/zh-cn/dotnet/csharp/programming-guide/interop/how-to-access-office-onterop-objects" TargetMode="External"/><Relationship Id="rId67" Type="http://schemas.openxmlformats.org/officeDocument/2006/relationships/hyperlink" Target="https://docs.microsoft.com/zh-cn/dotnet/standard/base-types/regular-expression-language-quick-reference?view=netframework-4.7.2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yperlink" Target="https://docs.microsoft.com/zh-cn/visualstudio/vsto/excel-object-model-overview" TargetMode="External"/><Relationship Id="rId62" Type="http://schemas.openxmlformats.org/officeDocument/2006/relationships/hyperlink" Target="http://www.e-iceblue.com/Introduce/free-doc-component.html" TargetMode="External"/><Relationship Id="rId70" Type="http://schemas.openxmlformats.org/officeDocument/2006/relationships/hyperlink" Target="https://www.cnblogs.com/webenh/p/5745355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yperlink" Target="https://docs.microsoft.com/zh-cn/visualstudio/vsto/developing-office-solutions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s://www.adobe.com/devnet-apps/photoshop/fileformatashtml/" TargetMode="External"/><Relationship Id="rId60" Type="http://schemas.openxmlformats.org/officeDocument/2006/relationships/hyperlink" Target="https://www.cnblogs.com/dream844/archive/2012/07/08/2580859.html" TargetMode="External"/><Relationship Id="rId65" Type="http://schemas.openxmlformats.org/officeDocument/2006/relationships/hyperlink" Target="https://github.com/netoffice/NetOffice" TargetMode="External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hyperlink" Target="https://docs.microsoft.com/zh-cn/visualstudio/vsto/word-object-model-overview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cnblogs.com/webenh/p/5745355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pm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714D44-3D3F-4F4C-9C7E-E2EEF7C7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8144</TotalTime>
  <Pages>34</Pages>
  <Words>2005</Words>
  <Characters>11431</Characters>
  <Application>Microsoft Office Word</Application>
  <DocSecurity>0</DocSecurity>
  <Lines>95</Lines>
  <Paragraphs>26</Paragraphs>
  <ScaleCrop>false</ScaleCrop>
  <Company>成都大学</Company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cspm</dc:creator>
  <cp:lastModifiedBy>box</cp:lastModifiedBy>
  <cp:revision>768</cp:revision>
  <dcterms:created xsi:type="dcterms:W3CDTF">2018-08-01T07:08:00Z</dcterms:created>
  <dcterms:modified xsi:type="dcterms:W3CDTF">2018-09-17T21:25:00Z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